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F94E" w14:textId="5DCAD077" w:rsidR="009A67FB" w:rsidRPr="00D367D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9ED657A6F343D94C97693D32FB3E31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367DC" w:rsidRPr="00D367DC">
            <w:rPr>
              <w:lang w:val="en-US"/>
            </w:rPr>
            <w:t>Week 2 - CSS Intro, HTML forms &amp; tables</w:t>
          </w:r>
        </w:sdtContent>
      </w:sdt>
    </w:p>
    <w:tbl>
      <w:tblPr>
        <w:tblStyle w:val="TableGrid-GreyHeader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3118"/>
      </w:tblGrid>
      <w:tr w:rsidR="00AD21B4" w:rsidRPr="006B0A2A" w14:paraId="63D61A75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836E912" w14:textId="77777777" w:rsidR="00AD21B4" w:rsidRPr="00D534DF" w:rsidRDefault="00AD21B4" w:rsidP="00AD21B4">
            <w:pPr>
              <w:rPr>
                <w:sz w:val="22"/>
                <w:szCs w:val="22"/>
                <w:lang w:val="nl-BE" w:eastAsia="en-GB"/>
              </w:rPr>
            </w:pPr>
            <w:bookmarkStart w:id="0" w:name="_Toc54794004"/>
            <w:r w:rsidRPr="00D534DF">
              <w:rPr>
                <w:sz w:val="22"/>
                <w:szCs w:val="22"/>
                <w:lang w:val="nl-BE" w:eastAsia="en-GB"/>
              </w:rPr>
              <w:t>Titel</w:t>
            </w:r>
          </w:p>
        </w:tc>
        <w:sdt>
          <w:sdtPr>
            <w:rPr>
              <w:sz w:val="22"/>
              <w:szCs w:val="22"/>
              <w:lang w:eastAsia="en-GB"/>
            </w:rPr>
            <w:alias w:val="Title"/>
            <w:tag w:val=""/>
            <w:id w:val="1491604318"/>
            <w:placeholder>
              <w:docPart w:val="16F90D7C63E95949B40AA0A2034F34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4D98392C" w14:textId="555C6C17" w:rsidR="00AD21B4" w:rsidRPr="00D367DC" w:rsidRDefault="00D367DC" w:rsidP="00AD21B4">
                <w:pPr>
                  <w:rPr>
                    <w:sz w:val="22"/>
                    <w:szCs w:val="22"/>
                    <w:lang w:eastAsia="en-GB"/>
                  </w:rPr>
                </w:pPr>
                <w:r w:rsidRPr="00D367DC">
                  <w:rPr>
                    <w:sz w:val="22"/>
                    <w:szCs w:val="22"/>
                    <w:lang w:eastAsia="en-GB"/>
                  </w:rPr>
                  <w:t>Week 2 - CSS Intro, HTML forms &amp; tables</w:t>
                </w:r>
              </w:p>
            </w:tc>
          </w:sdtContent>
        </w:sdt>
      </w:tr>
      <w:tr w:rsidR="00947930" w:rsidRPr="00D534DF" w14:paraId="5B6A2443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C1F3AA" w14:textId="77777777" w:rsidR="00947930" w:rsidRPr="00D534DF" w:rsidRDefault="00947930" w:rsidP="00AD21B4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Vak</w:t>
            </w:r>
          </w:p>
        </w:tc>
        <w:sdt>
          <w:sdtPr>
            <w:rPr>
              <w:sz w:val="22"/>
              <w:szCs w:val="22"/>
              <w:lang w:eastAsia="en-GB"/>
            </w:rPr>
            <w:alias w:val="Subject"/>
            <w:tag w:val=""/>
            <w:id w:val="1450426897"/>
            <w:placeholder>
              <w:docPart w:val="DE785CC9E1231B449474E792FA2D0C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56AD8F95" w14:textId="77777777" w:rsidR="00947930" w:rsidRPr="00D534DF" w:rsidRDefault="00CE57F3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>Front End Development</w:t>
                </w:r>
              </w:p>
            </w:tc>
          </w:sdtContent>
        </w:sdt>
      </w:tr>
      <w:tr w:rsidR="003B798A" w:rsidRPr="00D534DF" w14:paraId="40F61A7B" w14:textId="77777777" w:rsidTr="006B3338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1FE1614" w14:textId="77777777" w:rsidR="003B798A" w:rsidRPr="00D534DF" w:rsidRDefault="003B798A" w:rsidP="003B798A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Aangemaakt op</w:t>
            </w:r>
          </w:p>
        </w:tc>
        <w:tc>
          <w:tcPr>
            <w:tcW w:w="2126" w:type="dxa"/>
            <w:vAlign w:val="center"/>
          </w:tcPr>
          <w:p w14:paraId="5BA1BAC8" w14:textId="78E1EBF1" w:rsidR="003B798A" w:rsidRPr="00D534DF" w:rsidRDefault="00D540E5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08/09/2025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687695D" w14:textId="7777777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Auteur</w:t>
            </w:r>
          </w:p>
        </w:tc>
        <w:tc>
          <w:tcPr>
            <w:tcW w:w="3118" w:type="dxa"/>
            <w:vAlign w:val="center"/>
          </w:tcPr>
          <w:p w14:paraId="73E20566" w14:textId="10DABB5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eastAsia="en-GB"/>
              </w:rPr>
              <w:fldChar w:fldCharType="begin"/>
            </w:r>
            <w:r>
              <w:rPr>
                <w:sz w:val="22"/>
                <w:szCs w:val="22"/>
                <w:lang w:val="nl-BE" w:eastAsia="en-GB"/>
              </w:rPr>
              <w:instrText xml:space="preserve"> AUTHOR  \* MERGEFORMAT </w:instrText>
            </w:r>
            <w:r>
              <w:rPr>
                <w:sz w:val="22"/>
                <w:szCs w:val="22"/>
                <w:lang w:eastAsia="en-GB"/>
              </w:rPr>
              <w:fldChar w:fldCharType="separate"/>
            </w:r>
            <w:r w:rsidR="005C26BF">
              <w:rPr>
                <w:noProof/>
                <w:sz w:val="22"/>
                <w:szCs w:val="22"/>
                <w:lang w:val="nl-BE" w:eastAsia="en-GB"/>
              </w:rPr>
              <w:t>Greetje Jongen</w:t>
            </w:r>
            <w:r>
              <w:rPr>
                <w:sz w:val="22"/>
                <w:szCs w:val="22"/>
                <w:lang w:eastAsia="en-GB"/>
              </w:rPr>
              <w:fldChar w:fldCharType="end"/>
            </w:r>
          </w:p>
        </w:tc>
      </w:tr>
      <w:bookmarkEnd w:id="0"/>
    </w:tbl>
    <w:p w14:paraId="3C62C769" w14:textId="77777777" w:rsidR="00CE57F3" w:rsidRDefault="00CE57F3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618B7317" w14:textId="77777777" w:rsidTr="00190A3C">
        <w:trPr>
          <w:trHeight w:val="397"/>
        </w:trPr>
        <w:tc>
          <w:tcPr>
            <w:tcW w:w="1276" w:type="dxa"/>
          </w:tcPr>
          <w:p w14:paraId="3488E21C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77199AC8" wp14:editId="1ECE60D3">
                  <wp:extent cx="360000" cy="360000"/>
                  <wp:effectExtent l="0" t="0" r="2540" b="2540"/>
                  <wp:docPr id="7" name="Picture 4" descr="A black and white circ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DBD69-3D9F-4939-B14D-31C6088931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black and white circ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ED1DBD69-3D9F-4939-B14D-31C6088931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286BD7" w14:textId="7773EEEC" w:rsidR="00593D27" w:rsidRDefault="00913829" w:rsidP="00593D27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 xml:space="preserve">Student kan </w:t>
            </w:r>
            <w:r w:rsidR="008F18DB">
              <w:rPr>
                <w:rFonts w:eastAsia="Calibri" w:cs="Arial"/>
                <w:lang w:val="nl-BE" w:eastAsia="en-GB"/>
              </w:rPr>
              <w:t>webpagina “inkleuren”, mooie look geven met kleuren en font</w:t>
            </w:r>
            <w:r w:rsidR="001A08E1">
              <w:rPr>
                <w:rFonts w:eastAsia="Calibri" w:cs="Arial"/>
                <w:lang w:val="nl-BE" w:eastAsia="en-GB"/>
              </w:rPr>
              <w:t xml:space="preserve">, zonder </w:t>
            </w:r>
            <w:r w:rsidR="00C627E4">
              <w:rPr>
                <w:rFonts w:eastAsia="Calibri" w:cs="Arial"/>
                <w:lang w:val="nl-BE" w:eastAsia="en-GB"/>
              </w:rPr>
              <w:t>standaard</w:t>
            </w:r>
            <w:r w:rsidR="001A08E1">
              <w:rPr>
                <w:rFonts w:eastAsia="Calibri" w:cs="Arial"/>
                <w:lang w:val="nl-BE" w:eastAsia="en-GB"/>
              </w:rPr>
              <w:t xml:space="preserve"> positionering van elementen te wijzigen</w:t>
            </w:r>
            <w:r w:rsidR="004C2551">
              <w:rPr>
                <w:rFonts w:eastAsia="Calibri" w:cs="Arial"/>
                <w:lang w:val="nl-BE" w:eastAsia="en-GB"/>
              </w:rPr>
              <w:t xml:space="preserve">, </w:t>
            </w:r>
            <w:r w:rsidR="00171ACD">
              <w:rPr>
                <w:rFonts w:eastAsia="Calibri" w:cs="Arial"/>
                <w:lang w:val="nl-BE" w:eastAsia="en-GB"/>
              </w:rPr>
              <w:t>gebruik makend van verschillende types selectoren</w:t>
            </w:r>
          </w:p>
          <w:p w14:paraId="12AF2809" w14:textId="77777777" w:rsidR="001A08E1" w:rsidRDefault="004C2551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css valideren</w:t>
            </w:r>
          </w:p>
          <w:p w14:paraId="0E6720EF" w14:textId="77777777" w:rsidR="006B0A2A" w:rsidRDefault="00513560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kent concepten van box model</w:t>
            </w:r>
          </w:p>
          <w:p w14:paraId="02571348" w14:textId="0D037D9E" w:rsidR="00513560" w:rsidRPr="006B0A2A" w:rsidRDefault="00786F79" w:rsidP="006B0A2A">
            <w:pPr>
              <w:pStyle w:val="Lijstalinea"/>
              <w:numPr>
                <w:ilvl w:val="0"/>
                <w:numId w:val="23"/>
              </w:numPr>
              <w:rPr>
                <w:rFonts w:eastAsia="Calibri" w:cs="Arial"/>
                <w:lang w:val="nl-BE" w:eastAsia="en-GB"/>
              </w:rPr>
            </w:pPr>
            <w:r>
              <w:rPr>
                <w:rFonts w:eastAsia="Calibri" w:cs="Arial"/>
                <w:lang w:val="nl-BE" w:eastAsia="en-GB"/>
              </w:rPr>
              <w:t>Student kan normale flow van elementen wijzigen met flex</w:t>
            </w:r>
          </w:p>
        </w:tc>
      </w:tr>
    </w:tbl>
    <w:p w14:paraId="3DCB3391" w14:textId="55176A6A" w:rsidR="00593D27" w:rsidRDefault="00593D27" w:rsidP="00CE57F3"/>
    <w:p w14:paraId="662DD87A" w14:textId="77777777" w:rsidR="009B50C1" w:rsidRDefault="009B50C1" w:rsidP="009B50C1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1 - dinsdag</w:t>
      </w:r>
    </w:p>
    <w:p w14:paraId="7E5A3846" w14:textId="77777777" w:rsidR="009B50C1" w:rsidRDefault="009B50C1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2B91FF9B" w14:textId="77777777" w:rsidTr="00190A3C">
        <w:trPr>
          <w:trHeight w:val="397"/>
        </w:trPr>
        <w:tc>
          <w:tcPr>
            <w:tcW w:w="1276" w:type="dxa"/>
          </w:tcPr>
          <w:p w14:paraId="378615F9" w14:textId="77777777" w:rsidR="00593D27" w:rsidRPr="00D534DF" w:rsidRDefault="00593D27" w:rsidP="00190A3C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2A154F4B" wp14:editId="2CCBBAEA">
                  <wp:extent cx="360000" cy="360000"/>
                  <wp:effectExtent l="0" t="0" r="2540" b="2540"/>
                  <wp:docPr id="11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59580E7" w14:textId="77777777" w:rsidR="00593D27" w:rsidRDefault="0021768D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CV-oefening en sitespec</w:t>
            </w:r>
          </w:p>
          <w:p w14:paraId="06E74C5E" w14:textId="77777777" w:rsidR="00FB1DCF" w:rsidRDefault="00FB1DC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E05B232" w14:textId="1B645A59" w:rsidR="001F2E97" w:rsidRPr="00D534DF" w:rsidRDefault="001F2E97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 op Toledo</w:t>
            </w:r>
          </w:p>
        </w:tc>
      </w:tr>
    </w:tbl>
    <w:p w14:paraId="1B07B62D" w14:textId="77777777" w:rsidR="00593D27" w:rsidRDefault="00593D27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7DE62EEC" w14:textId="77777777" w:rsidTr="00190A3C">
        <w:trPr>
          <w:trHeight w:val="397"/>
        </w:trPr>
        <w:tc>
          <w:tcPr>
            <w:tcW w:w="1276" w:type="dxa"/>
          </w:tcPr>
          <w:p w14:paraId="11E4A029" w14:textId="77777777" w:rsidR="00E33269" w:rsidRDefault="00E33269" w:rsidP="00E33269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8E561C" wp14:editId="478A522E">
                  <wp:extent cx="399671" cy="399671"/>
                  <wp:effectExtent l="0" t="0" r="0" b="0"/>
                  <wp:docPr id="15" name="Afbeelding 15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AE10722" w14:textId="77777777" w:rsidR="00593D27" w:rsidRPr="00D534DF" w:rsidRDefault="00593D27" w:rsidP="00E33269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75DB6CB4" w14:textId="448F88A2" w:rsidR="00593D27" w:rsidRPr="00D534DF" w:rsidRDefault="00C2478F" w:rsidP="00190A3C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Demo_selectoren.html</w:t>
            </w:r>
          </w:p>
        </w:tc>
      </w:tr>
    </w:tbl>
    <w:p w14:paraId="02A3058E" w14:textId="29EE882B" w:rsidR="00593D27" w:rsidRDefault="00593D27" w:rsidP="00CE57F3"/>
    <w:p w14:paraId="48DD369D" w14:textId="7A70CD43" w:rsidR="006E768A" w:rsidRDefault="006E768A" w:rsidP="006E768A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CSS: </w:t>
      </w:r>
      <w:r w:rsidR="00A0603E">
        <w:rPr>
          <w:rStyle w:val="normaltextrun"/>
          <w:b w:val="0"/>
          <w:bCs w:val="0"/>
        </w:rPr>
        <w:t>Wat is het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35E52" w:rsidRPr="00D534DF" w14:paraId="74A633A1" w14:textId="77777777" w:rsidTr="00C323AE">
        <w:trPr>
          <w:trHeight w:val="397"/>
        </w:trPr>
        <w:tc>
          <w:tcPr>
            <w:tcW w:w="1276" w:type="dxa"/>
          </w:tcPr>
          <w:p w14:paraId="661F0A5E" w14:textId="2460CA1A" w:rsidR="00F35E52" w:rsidRPr="00EE5643" w:rsidRDefault="00F35E5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 w:rsidR="00A8216A">
              <w:fldChar w:fldCharType="begin"/>
            </w:r>
            <w:r w:rsidR="00A8216A">
              <w:instrText xml:space="preserve"> INCLUDEPICTURE "https://freeiconshop.com/wp-content/uploads/edd/css-outline.png" \* MERGEFORMATINET </w:instrText>
            </w:r>
            <w:r w:rsidR="00A8216A">
              <w:fldChar w:fldCharType="separate"/>
            </w:r>
            <w:r w:rsidR="0074649E">
              <w:fldChar w:fldCharType="begin"/>
            </w:r>
            <w:r w:rsidR="0074649E">
              <w:instrText xml:space="preserve"> INCLUDEPICTURE "https://www.pinclipart.com/picdir/middle/373-3736977_symbol-css-icon-logo-png-clipart.png" \* MERGEFORMATINET </w:instrText>
            </w:r>
            <w:r w:rsidR="0074649E">
              <w:fldChar w:fldCharType="separate"/>
            </w:r>
            <w:r w:rsidR="0074649E">
              <w:rPr>
                <w:noProof/>
              </w:rPr>
              <w:drawing>
                <wp:inline distT="0" distB="0" distL="0" distR="0" wp14:anchorId="54462B31" wp14:editId="584366CD">
                  <wp:extent cx="340661" cy="410400"/>
                  <wp:effectExtent l="0" t="0" r="2540" b="0"/>
                  <wp:docPr id="18" name="Afbeelding 1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649E">
              <w:fldChar w:fldCharType="end"/>
            </w:r>
            <w:r w:rsidR="00A8216A"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1C2887" w14:textId="116B71D5" w:rsidR="001D1902" w:rsidRDefault="0044289B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Scheiding van layout en structuur</w:t>
            </w:r>
          </w:p>
          <w:p w14:paraId="710C0199" w14:textId="4BCB1572" w:rsidR="00F35E52" w:rsidRPr="001C2B53" w:rsidRDefault="00F35E52" w:rsidP="00F35E5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44289B">
              <w:rPr>
                <w:rFonts w:ascii="Calibri" w:eastAsia="Calibri" w:hAnsi="Calibri" w:cs="Arial"/>
                <w:lang w:val="nl-BE" w:eastAsia="en-GB"/>
              </w:rPr>
              <w:t>Rol van CSS</w:t>
            </w:r>
          </w:p>
        </w:tc>
      </w:tr>
    </w:tbl>
    <w:p w14:paraId="547F72C2" w14:textId="77777777" w:rsidR="00A0603E" w:rsidRPr="00A0603E" w:rsidRDefault="00A0603E" w:rsidP="00A0603E"/>
    <w:p w14:paraId="3EEA9830" w14:textId="70071898" w:rsidR="006E768A" w:rsidRDefault="0053079E" w:rsidP="008E5CA6">
      <w:pPr>
        <w:pStyle w:val="Lijstalinea"/>
        <w:numPr>
          <w:ilvl w:val="0"/>
          <w:numId w:val="26"/>
        </w:numPr>
      </w:pPr>
      <w:r w:rsidRPr="0053079E">
        <w:t xml:space="preserve">Demo: </w:t>
      </w:r>
      <w:r>
        <w:rPr>
          <w:lang w:val="en-US"/>
        </w:rPr>
        <w:fldChar w:fldCharType="begin"/>
      </w:r>
      <w:r w:rsidRPr="0053079E">
        <w:instrText xml:space="preserve"> HYPERLINK "http://www.csszengarden.com/"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3079E">
        <w:rPr>
          <w:rStyle w:val="Hyperlink"/>
        </w:rPr>
        <w:t>http://www.csszengarden.com/</w:t>
      </w:r>
      <w:r>
        <w:rPr>
          <w:lang w:val="en-US"/>
        </w:rPr>
        <w:fldChar w:fldCharType="end"/>
      </w:r>
      <w:r w:rsidRPr="0053079E">
        <w:t xml:space="preserve"> met dezelfde </w:t>
      </w:r>
      <w:r>
        <w:t>html kan je heel verschillende layouts maken</w:t>
      </w:r>
    </w:p>
    <w:p w14:paraId="354694D6" w14:textId="77777777" w:rsidR="004E53A1" w:rsidRDefault="00D01E10" w:rsidP="008E5CA6">
      <w:pPr>
        <w:pStyle w:val="Lijstalinea"/>
        <w:numPr>
          <w:ilvl w:val="0"/>
          <w:numId w:val="26"/>
        </w:numPr>
      </w:pPr>
      <w:r>
        <w:t xml:space="preserve">Met CSS </w:t>
      </w:r>
    </w:p>
    <w:p w14:paraId="5B478317" w14:textId="6AD138E3" w:rsidR="00D01E10" w:rsidRDefault="00D01E10" w:rsidP="004E53A1">
      <w:pPr>
        <w:pStyle w:val="Lijstalinea"/>
        <w:numPr>
          <w:ilvl w:val="1"/>
          <w:numId w:val="26"/>
        </w:numPr>
      </w:pPr>
      <w:r>
        <w:t xml:space="preserve">pas je kleuren </w:t>
      </w:r>
      <w:r w:rsidR="004E53A1">
        <w:t>en</w:t>
      </w:r>
      <w:r>
        <w:t xml:space="preserve"> </w:t>
      </w:r>
      <w:r w:rsidR="004E53A1">
        <w:t>fonts aan</w:t>
      </w:r>
      <w:r w:rsidR="00EC09B9">
        <w:t xml:space="preserve"> (eender welke pagina van csszengarden)</w:t>
      </w:r>
    </w:p>
    <w:p w14:paraId="7DC31E4D" w14:textId="39AB67CB" w:rsidR="004E53A1" w:rsidRDefault="00AA1C03" w:rsidP="004E53A1">
      <w:pPr>
        <w:pStyle w:val="Lijstalinea"/>
        <w:numPr>
          <w:ilvl w:val="1"/>
          <w:numId w:val="26"/>
        </w:numPr>
      </w:pPr>
      <w:r>
        <w:lastRenderedPageBreak/>
        <w:t>positioneer je inhoudsblokken op de plaats dat je nodig vindt</w:t>
      </w:r>
      <w:r w:rsidR="00EC09B9">
        <w:t xml:space="preserve"> </w:t>
      </w:r>
      <w:r w:rsidR="001443B1">
        <w:t>(</w:t>
      </w:r>
      <w:r w:rsidR="001443B1">
        <w:fldChar w:fldCharType="begin"/>
      </w:r>
      <w:r w:rsidR="001443B1">
        <w:instrText xml:space="preserve"> HYPERLINK "</w:instrText>
      </w:r>
      <w:r w:rsidR="001443B1" w:rsidRPr="001443B1">
        <w:instrText>http://www.csszengarden.com/217/</w:instrText>
      </w:r>
      <w:r w:rsidR="001443B1">
        <w:instrText xml:space="preserve">" </w:instrText>
      </w:r>
      <w:r w:rsidR="001443B1">
        <w:fldChar w:fldCharType="separate"/>
      </w:r>
      <w:r w:rsidR="001443B1" w:rsidRPr="00553BEA">
        <w:rPr>
          <w:rStyle w:val="Hyperlink"/>
        </w:rPr>
        <w:t>http://www.csszengarden.com/217/</w:t>
      </w:r>
      <w:r w:rsidR="001443B1">
        <w:fldChar w:fldCharType="end"/>
      </w:r>
      <w:r w:rsidR="001443B1">
        <w:t xml:space="preserve"> )</w:t>
      </w:r>
    </w:p>
    <w:p w14:paraId="35D16488" w14:textId="7B0165A9" w:rsidR="00AA1C03" w:rsidRDefault="00AA1C03" w:rsidP="004E53A1">
      <w:pPr>
        <w:pStyle w:val="Lijstalinea"/>
        <w:numPr>
          <w:ilvl w:val="1"/>
          <w:numId w:val="26"/>
        </w:numPr>
      </w:pPr>
      <w:r>
        <w:t>maak je je website responsief</w:t>
      </w:r>
      <w:r w:rsidR="007F5FE9">
        <w:t>: positionering</w:t>
      </w:r>
      <w:r w:rsidR="00D770F7">
        <w:t xml:space="preserve"> verandert</w:t>
      </w:r>
      <w:r w:rsidR="007F5FE9">
        <w:t xml:space="preserve">, font size,  </w:t>
      </w:r>
      <w:r w:rsidR="00DB7E7A">
        <w:t>breedte van het tekstveld, …</w:t>
      </w:r>
      <w:r w:rsidR="00D770F7">
        <w:t xml:space="preserve"> </w:t>
      </w:r>
      <w:r w:rsidR="007F5FE9">
        <w:t>(</w:t>
      </w:r>
      <w:r w:rsidR="007F5FE9">
        <w:fldChar w:fldCharType="begin"/>
      </w:r>
      <w:r w:rsidR="007F5FE9">
        <w:instrText xml:space="preserve"> HYPERLINK "</w:instrText>
      </w:r>
      <w:r w:rsidR="007F5FE9" w:rsidRPr="007F5FE9">
        <w:instrText>http://www.csszengarden.com/215/</w:instrText>
      </w:r>
      <w:r w:rsidR="007F5FE9">
        <w:instrText xml:space="preserve">" </w:instrText>
      </w:r>
      <w:r w:rsidR="007F5FE9">
        <w:fldChar w:fldCharType="separate"/>
      </w:r>
      <w:r w:rsidR="007F5FE9" w:rsidRPr="00553BEA">
        <w:rPr>
          <w:rStyle w:val="Hyperlink"/>
        </w:rPr>
        <w:t>http://www.csszengarden.com/215/</w:t>
      </w:r>
      <w:r w:rsidR="007F5FE9">
        <w:fldChar w:fldCharType="end"/>
      </w:r>
      <w:r w:rsidR="007F5FE9">
        <w:t xml:space="preserve"> )</w:t>
      </w:r>
    </w:p>
    <w:p w14:paraId="4DB8F60C" w14:textId="08C33F35" w:rsidR="00EF64FC" w:rsidRDefault="00EF64FC" w:rsidP="004E53A1">
      <w:pPr>
        <w:pStyle w:val="Lijstalinea"/>
        <w:numPr>
          <w:ilvl w:val="1"/>
          <w:numId w:val="26"/>
        </w:numPr>
      </w:pPr>
      <w:r>
        <w:t xml:space="preserve">kan je </w:t>
      </w:r>
      <w:r w:rsidR="00547085">
        <w:t>elementen laten bewegen</w:t>
      </w:r>
      <w:r w:rsidR="00DB7E7A">
        <w:t xml:space="preserve"> </w:t>
      </w:r>
      <w:r w:rsidR="00E80F47">
        <w:t>(</w:t>
      </w:r>
      <w:r w:rsidR="00E80F47">
        <w:fldChar w:fldCharType="begin"/>
      </w:r>
      <w:r w:rsidR="00E80F47">
        <w:instrText xml:space="preserve"> HYPERLINK "</w:instrText>
      </w:r>
      <w:r w:rsidR="00E80F47" w:rsidRPr="00E80F47">
        <w:instrText>http://www.csszengarden.com/219/</w:instrText>
      </w:r>
      <w:r w:rsidR="00E80F47">
        <w:instrText xml:space="preserve">" </w:instrText>
      </w:r>
      <w:r w:rsidR="00E80F47">
        <w:fldChar w:fldCharType="separate"/>
      </w:r>
      <w:r w:rsidR="00E80F47" w:rsidRPr="00553BEA">
        <w:rPr>
          <w:rStyle w:val="Hyperlink"/>
        </w:rPr>
        <w:t>http://www.csszengarden.com/219/</w:t>
      </w:r>
      <w:r w:rsidR="00E80F47">
        <w:fldChar w:fldCharType="end"/>
      </w:r>
      <w:r w:rsidR="00E80F47">
        <w:t xml:space="preserve"> )</w:t>
      </w:r>
    </w:p>
    <w:p w14:paraId="5686C143" w14:textId="50DAD340" w:rsidR="009A0831" w:rsidRDefault="009A0831" w:rsidP="009A0831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CSS invoegen in je website</w:t>
      </w:r>
      <w:r w:rsidR="00B26EFA">
        <w:rPr>
          <w:rStyle w:val="normaltextrun"/>
          <w:b w:val="0"/>
          <w:bCs w:val="0"/>
        </w:rP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9A0831" w:rsidRPr="00D534DF" w14:paraId="22D923C5" w14:textId="77777777" w:rsidTr="00C323AE">
        <w:trPr>
          <w:trHeight w:val="397"/>
        </w:trPr>
        <w:tc>
          <w:tcPr>
            <w:tcW w:w="1276" w:type="dxa"/>
          </w:tcPr>
          <w:p w14:paraId="0AB10DD8" w14:textId="77777777" w:rsidR="009A0831" w:rsidRPr="00EE5643" w:rsidRDefault="009A083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E0DFA7" wp14:editId="0F1FF695">
                  <wp:extent cx="340661" cy="410400"/>
                  <wp:effectExtent l="0" t="0" r="2540" b="0"/>
                  <wp:docPr id="19" name="Afbeelding 1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05BA6A0" w14:textId="10E557B9" w:rsidR="00827697" w:rsidRDefault="00827697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Inline, embedded style, extern stijlblad </w:t>
            </w:r>
          </w:p>
          <w:p w14:paraId="1FCE1592" w14:textId="6B71E797" w:rsidR="0002504F" w:rsidRDefault="0002504F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Voorrangsregels van bronnen</w:t>
            </w:r>
          </w:p>
          <w:p w14:paraId="731AB508" w14:textId="77777777" w:rsidR="00727662" w:rsidRDefault="00727662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Html element als selector</w:t>
            </w:r>
          </w:p>
          <w:p w14:paraId="7C7B5782" w14:textId="07E60383" w:rsidR="0002504F" w:rsidRPr="0002504F" w:rsidRDefault="0002504F" w:rsidP="0002504F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</w:t>
            </w:r>
            <w:r w:rsidR="00727662">
              <w:rPr>
                <w:rFonts w:ascii="Calibri" w:eastAsia="Calibri" w:hAnsi="Calibri" w:cs="Arial"/>
                <w:lang w:val="nl-BE" w:eastAsia="en-GB"/>
              </w:rPr>
              <w:t xml:space="preserve">natomie van css regel (selector, </w:t>
            </w:r>
            <w:r w:rsidR="00905D03">
              <w:rPr>
                <w:rFonts w:ascii="Calibri" w:eastAsia="Calibri" w:hAnsi="Calibri" w:cs="Arial"/>
                <w:lang w:val="nl-BE" w:eastAsia="en-GB"/>
              </w:rPr>
              <w:t>declaration block, property, value)</w:t>
            </w:r>
          </w:p>
        </w:tc>
      </w:tr>
    </w:tbl>
    <w:p w14:paraId="62FE7C77" w14:textId="6D735734" w:rsidR="00A85068" w:rsidRDefault="004D0CA1" w:rsidP="00A85068">
      <w:pPr>
        <w:pStyle w:val="Lijstalinea"/>
        <w:numPr>
          <w:ilvl w:val="0"/>
          <w:numId w:val="29"/>
        </w:numPr>
      </w:pPr>
      <w:r>
        <w:t>In VS Code opnieuw basisdocument aanmaken</w:t>
      </w:r>
      <w:r w:rsidR="00D540E5">
        <w:t xml:space="preserve"> die structuur heeft van visit-leuven-site</w:t>
      </w:r>
    </w:p>
    <w:p w14:paraId="5E2183F3" w14:textId="7ED53DD4" w:rsidR="00A85068" w:rsidRDefault="00A85068" w:rsidP="00A85068">
      <w:pPr>
        <w:pStyle w:val="Lijstalinea"/>
        <w:numPr>
          <w:ilvl w:val="1"/>
          <w:numId w:val="29"/>
        </w:numPr>
      </w:pPr>
      <w:r>
        <w:t>Met !</w:t>
      </w:r>
    </w:p>
    <w:p w14:paraId="55B1FA0E" w14:textId="69257D30" w:rsidR="00AC3AC9" w:rsidRDefault="00AC3AC9" w:rsidP="00A85068">
      <w:pPr>
        <w:pStyle w:val="Lijstalinea"/>
        <w:numPr>
          <w:ilvl w:val="1"/>
          <w:numId w:val="29"/>
        </w:numPr>
      </w:pPr>
      <w:r>
        <w:t>Lang aanpassen</w:t>
      </w:r>
    </w:p>
    <w:p w14:paraId="523F417C" w14:textId="75FA8488" w:rsidR="00A85068" w:rsidRDefault="00002EB9" w:rsidP="00A85068">
      <w:pPr>
        <w:pStyle w:val="Lijstalinea"/>
        <w:numPr>
          <w:ilvl w:val="1"/>
          <w:numId w:val="29"/>
        </w:numPr>
        <w:rPr>
          <w:lang w:val="en-US"/>
        </w:rPr>
      </w:pPr>
      <w:r w:rsidRPr="00002EB9">
        <w:rPr>
          <w:lang w:val="en-US"/>
        </w:rPr>
        <w:t>(header&gt;h</w:t>
      </w:r>
      <w:proofErr w:type="gramStart"/>
      <w:r w:rsidRPr="00002EB9">
        <w:rPr>
          <w:lang w:val="en-US"/>
        </w:rPr>
        <w:t>1)+(</w:t>
      </w:r>
      <w:proofErr w:type="gramEnd"/>
      <w:r w:rsidRPr="00002EB9">
        <w:rPr>
          <w:lang w:val="en-US"/>
        </w:rPr>
        <w:t>main&gt;article&gt;(h</w:t>
      </w:r>
      <w:r>
        <w:rPr>
          <w:lang w:val="en-US"/>
        </w:rPr>
        <w:t>2+p))</w:t>
      </w:r>
    </w:p>
    <w:p w14:paraId="26BB4B6C" w14:textId="663374F9" w:rsidR="00002EB9" w:rsidRDefault="00002EB9" w:rsidP="00A85068">
      <w:pPr>
        <w:pStyle w:val="Lijstalinea"/>
        <w:numPr>
          <w:ilvl w:val="1"/>
          <w:numId w:val="29"/>
        </w:numPr>
      </w:pPr>
      <w:r w:rsidRPr="00002EB9">
        <w:t>Lorem om tekst te genere</w:t>
      </w:r>
      <w:r>
        <w:t>ren in p</w:t>
      </w:r>
    </w:p>
    <w:p w14:paraId="5F1B54E3" w14:textId="3195E834" w:rsidR="00DB2E06" w:rsidRDefault="00DB2E06" w:rsidP="00A85068">
      <w:pPr>
        <w:pStyle w:val="Lijstalinea"/>
        <w:numPr>
          <w:ilvl w:val="1"/>
          <w:numId w:val="29"/>
        </w:numPr>
      </w:pPr>
      <w:r>
        <w:t>Link toevoegen in paragraaf</w:t>
      </w:r>
    </w:p>
    <w:p w14:paraId="5EF9E9BB" w14:textId="22A3DE2F" w:rsidR="00D5239B" w:rsidRDefault="00D5239B" w:rsidP="00A85068">
      <w:pPr>
        <w:pStyle w:val="Lijstalinea"/>
        <w:numPr>
          <w:ilvl w:val="1"/>
          <w:numId w:val="29"/>
        </w:numPr>
      </w:pPr>
      <w:r>
        <w:t>HTML valideren</w:t>
      </w:r>
    </w:p>
    <w:p w14:paraId="67EB1E51" w14:textId="4787B69D" w:rsidR="004D0CA1" w:rsidRDefault="00002EB9" w:rsidP="00002EB9">
      <w:pPr>
        <w:pStyle w:val="Lijstalinea"/>
        <w:numPr>
          <w:ilvl w:val="1"/>
          <w:numId w:val="29"/>
        </w:numPr>
      </w:pPr>
      <w:r>
        <w:t>Live vertoning opstarten</w:t>
      </w:r>
    </w:p>
    <w:p w14:paraId="3C758DA3" w14:textId="3EA6AA79" w:rsidR="00002EB9" w:rsidRDefault="00A8502E" w:rsidP="00002EB9">
      <w:pPr>
        <w:pStyle w:val="Lijstalinea"/>
        <w:numPr>
          <w:ilvl w:val="0"/>
          <w:numId w:val="29"/>
        </w:numPr>
      </w:pPr>
      <w:r>
        <w:t>Inline style: h</w:t>
      </w:r>
      <w:r w:rsidR="00AC3AC9">
        <w:t>2 in het rood zetten</w:t>
      </w:r>
    </w:p>
    <w:p w14:paraId="7689D9FD" w14:textId="77777777" w:rsidR="000962B2" w:rsidRDefault="00FB09EE" w:rsidP="00002EB9">
      <w:pPr>
        <w:pStyle w:val="Lijstalinea"/>
        <w:numPr>
          <w:ilvl w:val="0"/>
          <w:numId w:val="29"/>
        </w:numPr>
      </w:pPr>
      <w:r>
        <w:t xml:space="preserve">Embedded style: </w:t>
      </w:r>
    </w:p>
    <w:p w14:paraId="018A523D" w14:textId="11D6BFD4" w:rsidR="00335DF6" w:rsidRDefault="000962B2" w:rsidP="000962B2">
      <w:pPr>
        <w:pStyle w:val="Lijstalinea"/>
        <w:numPr>
          <w:ilvl w:val="1"/>
          <w:numId w:val="29"/>
        </w:numPr>
      </w:pPr>
      <w:r>
        <w:t>h1 in het groen zetten</w:t>
      </w:r>
    </w:p>
    <w:p w14:paraId="5F6181F2" w14:textId="5875B03F" w:rsidR="00E430A5" w:rsidRDefault="00E430A5" w:rsidP="00FB09EE">
      <w:pPr>
        <w:pStyle w:val="Lijstalinea"/>
        <w:numPr>
          <w:ilvl w:val="1"/>
          <w:numId w:val="29"/>
        </w:numPr>
      </w:pPr>
      <w:r>
        <w:t>Element aanspreken via element-naam</w:t>
      </w:r>
    </w:p>
    <w:p w14:paraId="15154A06" w14:textId="4A6CEC5C" w:rsidR="009D0D69" w:rsidRDefault="00992CC6" w:rsidP="00B11925">
      <w:pPr>
        <w:pStyle w:val="Lijstalinea"/>
        <w:numPr>
          <w:ilvl w:val="0"/>
          <w:numId w:val="29"/>
        </w:numPr>
      </w:pPr>
      <w:r>
        <w:t>Extern stijlblad</w:t>
      </w:r>
      <w:r w:rsidR="00B11925">
        <w:t>: p</w:t>
      </w:r>
      <w:r w:rsidR="00BA7C2D">
        <w:t xml:space="preserve"> in het blauw zetten</w:t>
      </w:r>
    </w:p>
    <w:p w14:paraId="36F82250" w14:textId="16182F69" w:rsidR="00843428" w:rsidRDefault="00843428" w:rsidP="00843428">
      <w:pPr>
        <w:pStyle w:val="Lijstalinea"/>
        <w:numPr>
          <w:ilvl w:val="0"/>
          <w:numId w:val="29"/>
        </w:numPr>
      </w:pPr>
      <w:r>
        <w:t>Volgorde: in extern stijlblad kleur van h1 terug aanpassen + effect bespreken</w:t>
      </w:r>
    </w:p>
    <w:p w14:paraId="38DF8698" w14:textId="2B1892DB" w:rsidR="00796731" w:rsidRDefault="00796731" w:rsidP="00796731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F32E8" w:rsidRPr="00D534DF" w14:paraId="6E7B381F" w14:textId="77777777" w:rsidTr="00AC2EC4">
        <w:trPr>
          <w:trHeight w:val="397"/>
        </w:trPr>
        <w:tc>
          <w:tcPr>
            <w:tcW w:w="1276" w:type="dxa"/>
          </w:tcPr>
          <w:p w14:paraId="25D16DC7" w14:textId="77777777" w:rsidR="00EF32E8" w:rsidRPr="00EE5643" w:rsidRDefault="00EF32E8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24DD40" wp14:editId="4AB14E91">
                  <wp:extent cx="460228" cy="460228"/>
                  <wp:effectExtent l="0" t="0" r="0" b="0"/>
                  <wp:docPr id="13" name="Afbeelding 1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6D3445" w14:textId="77777777" w:rsidR="00EF32E8" w:rsidRPr="00D534DF" w:rsidRDefault="00EF32E8" w:rsidP="00AC2EC4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Studenten doen mee met lector</w:t>
            </w:r>
          </w:p>
        </w:tc>
      </w:tr>
    </w:tbl>
    <w:p w14:paraId="68C69866" w14:textId="77777777" w:rsidR="00EF32E8" w:rsidRDefault="00EF32E8" w:rsidP="00796731"/>
    <w:p w14:paraId="1E0FC05A" w14:textId="5CB885BD" w:rsidR="003945A1" w:rsidRPr="00546407" w:rsidRDefault="003945A1" w:rsidP="003945A1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lastRenderedPageBreak/>
        <w:t>CSS</w:t>
      </w:r>
      <w:r w:rsidR="00546407" w:rsidRPr="00546407">
        <w:rPr>
          <w:rStyle w:val="normaltextrun"/>
          <w:b w:val="0"/>
          <w:bCs w:val="0"/>
          <w:lang w:val="en-US"/>
        </w:rPr>
        <w:t xml:space="preserve">: </w:t>
      </w:r>
      <w:r w:rsidR="008758E4">
        <w:rPr>
          <w:rStyle w:val="normaltextrun"/>
          <w:b w:val="0"/>
          <w:bCs w:val="0"/>
          <w:lang w:val="en-US"/>
        </w:rPr>
        <w:t>C</w:t>
      </w:r>
      <w:r w:rsidR="00546407" w:rsidRPr="00546407">
        <w:rPr>
          <w:rStyle w:val="normaltextrun"/>
          <w:b w:val="0"/>
          <w:bCs w:val="0"/>
          <w:lang w:val="en-US"/>
        </w:rPr>
        <w:t xml:space="preserve">olors </w:t>
      </w:r>
      <w:proofErr w:type="spellStart"/>
      <w:r w:rsidR="00546407" w:rsidRPr="00546407">
        <w:rPr>
          <w:rStyle w:val="normaltextrun"/>
          <w:b w:val="0"/>
          <w:bCs w:val="0"/>
          <w:lang w:val="en-US"/>
        </w:rPr>
        <w:t>en</w:t>
      </w:r>
      <w:proofErr w:type="spellEnd"/>
      <w:r w:rsidR="00546407" w:rsidRPr="00546407">
        <w:rPr>
          <w:rStyle w:val="normaltextrun"/>
          <w:b w:val="0"/>
          <w:bCs w:val="0"/>
          <w:lang w:val="en-US"/>
        </w:rPr>
        <w:t xml:space="preserve"> BG images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945A1" w:rsidRPr="00D534DF" w14:paraId="20A39CFA" w14:textId="77777777" w:rsidTr="00C323AE">
        <w:trPr>
          <w:trHeight w:val="397"/>
        </w:trPr>
        <w:tc>
          <w:tcPr>
            <w:tcW w:w="1276" w:type="dxa"/>
          </w:tcPr>
          <w:p w14:paraId="5D52F51D" w14:textId="77777777" w:rsidR="003945A1" w:rsidRPr="00EE5643" w:rsidRDefault="003945A1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C9DD90" wp14:editId="0CDE640F">
                  <wp:extent cx="340661" cy="410400"/>
                  <wp:effectExtent l="0" t="0" r="2540" b="0"/>
                  <wp:docPr id="21" name="Afbeelding 21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23EE834" w14:textId="4555CC4F" w:rsidR="003945A1" w:rsidRDefault="005D1D1B" w:rsidP="001B1C6C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Color, background-color</w:t>
            </w:r>
            <w:r w:rsidR="00AA27A8">
              <w:rPr>
                <w:rFonts w:ascii="Calibri" w:eastAsia="Calibri" w:hAnsi="Calibri" w:cs="Arial"/>
                <w:lang w:val="nl-BE" w:eastAsia="en-GB"/>
              </w:rPr>
              <w:t>, background</w:t>
            </w:r>
          </w:p>
          <w:p w14:paraId="525EF9D7" w14:textId="0C0F9043" w:rsidR="00AA27A8" w:rsidRPr="00C126CD" w:rsidRDefault="005D1D1B" w:rsidP="00C126CD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RGB, HSL, …</w:t>
            </w:r>
          </w:p>
        </w:tc>
      </w:tr>
    </w:tbl>
    <w:p w14:paraId="527294F4" w14:textId="7CA43C01" w:rsidR="000962B2" w:rsidRDefault="000962B2" w:rsidP="000962B2"/>
    <w:p w14:paraId="499C96E0" w14:textId="0BB66644" w:rsidR="00180344" w:rsidRDefault="00E82979" w:rsidP="00E82979">
      <w:pPr>
        <w:pStyle w:val="Lijstalinea"/>
        <w:numPr>
          <w:ilvl w:val="0"/>
          <w:numId w:val="31"/>
        </w:numPr>
      </w:pPr>
      <w:r>
        <w:t>Kleur van h1 bespreken: verschil hsl, rgb, color wheel</w:t>
      </w:r>
      <w:r w:rsidR="000962B2">
        <w:t xml:space="preserve"> </w:t>
      </w:r>
    </w:p>
    <w:p w14:paraId="6F7DEAE9" w14:textId="3BEFF94B" w:rsidR="00C2455F" w:rsidRDefault="00C2455F" w:rsidP="00C2455F">
      <w:pPr>
        <w:pStyle w:val="Lijstalinea"/>
        <w:numPr>
          <w:ilvl w:val="1"/>
          <w:numId w:val="31"/>
        </w:numPr>
      </w:pPr>
      <w:hyperlink r:id="rId16" w:history="1">
        <w:r w:rsidRPr="00553BEA">
          <w:rPr>
            <w:rStyle w:val="Hyperlink"/>
          </w:rPr>
          <w:t>https://color.adobe.com/nl/create/color-wheel</w:t>
        </w:r>
      </w:hyperlink>
      <w:r>
        <w:t xml:space="preserve"> </w:t>
      </w:r>
    </w:p>
    <w:p w14:paraId="5C7D1B6D" w14:textId="66E27CBB" w:rsidR="00E87C10" w:rsidRDefault="00E87C10" w:rsidP="00FB4509">
      <w:pPr>
        <w:pStyle w:val="Lijstalinea"/>
        <w:numPr>
          <w:ilvl w:val="0"/>
          <w:numId w:val="31"/>
        </w:numPr>
        <w:rPr>
          <w:lang w:val="en-US"/>
        </w:rPr>
      </w:pPr>
      <w:r w:rsidRPr="00E87C10">
        <w:rPr>
          <w:lang w:val="en-US"/>
        </w:rPr>
        <w:t>Element a</w:t>
      </w:r>
      <w:r w:rsidR="008731D3">
        <w:rPr>
          <w:lang w:val="en-US"/>
        </w:rPr>
        <w:t>rticle</w:t>
      </w:r>
      <w:r w:rsidRPr="00E87C10">
        <w:rPr>
          <w:lang w:val="en-US"/>
        </w:rPr>
        <w:t xml:space="preserve">: background-color </w:t>
      </w:r>
      <w:proofErr w:type="spellStart"/>
      <w:r w:rsidRPr="00E87C10">
        <w:rPr>
          <w:lang w:val="en-US"/>
        </w:rPr>
        <w:t>tone</w:t>
      </w:r>
      <w:r w:rsidR="008731D3">
        <w:rPr>
          <w:lang w:val="en-US"/>
        </w:rPr>
        <w:t>n</w:t>
      </w:r>
      <w:proofErr w:type="spellEnd"/>
      <w:r w:rsidR="003F5C22">
        <w:rPr>
          <w:lang w:val="en-US"/>
        </w:rPr>
        <w:t xml:space="preserve">, a border </w:t>
      </w:r>
      <w:proofErr w:type="spellStart"/>
      <w:r w:rsidR="003F5C22">
        <w:rPr>
          <w:lang w:val="en-US"/>
        </w:rPr>
        <w:t>geven</w:t>
      </w:r>
      <w:proofErr w:type="spellEnd"/>
    </w:p>
    <w:p w14:paraId="4A496504" w14:textId="02A2B7F9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Mogelijkheden</w:t>
      </w:r>
      <w:proofErr w:type="spellEnd"/>
      <w:r>
        <w:rPr>
          <w:lang w:val="en-US"/>
        </w:rPr>
        <w:t xml:space="preserve">: #DDD = </w:t>
      </w:r>
      <w:proofErr w:type="spellStart"/>
      <w:r>
        <w:rPr>
          <w:lang w:val="en-US"/>
        </w:rPr>
        <w:t>grijs</w:t>
      </w:r>
      <w:proofErr w:type="spellEnd"/>
    </w:p>
    <w:p w14:paraId="377879FD" w14:textId="7086DAE2" w:rsidR="009A57F7" w:rsidRDefault="009A57F7" w:rsidP="009A57F7">
      <w:pPr>
        <w:pStyle w:val="Lijstalinea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Benaamde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vermijden</w:t>
      </w:r>
      <w:proofErr w:type="spellEnd"/>
    </w:p>
    <w:p w14:paraId="00880897" w14:textId="35114E77" w:rsidR="00B74331" w:rsidRPr="00B74331" w:rsidRDefault="00B74331" w:rsidP="009A57F7">
      <w:pPr>
        <w:pStyle w:val="Lijstalinea"/>
        <w:numPr>
          <w:ilvl w:val="1"/>
          <w:numId w:val="31"/>
        </w:numPr>
      </w:pPr>
      <w:r w:rsidRPr="00B74331">
        <w:t xml:space="preserve">Doen opmerken dat a element </w:t>
      </w:r>
      <w:r w:rsidR="003F5C22">
        <w:t>ook</w:t>
      </w:r>
      <w:r w:rsidRPr="00B74331">
        <w:t xml:space="preserve"> grijze achtergrond </w:t>
      </w:r>
      <w:r w:rsidR="00B276AF">
        <w:t>he</w:t>
      </w:r>
      <w:r w:rsidR="003F5C22">
        <w:t>e</w:t>
      </w:r>
      <w:r w:rsidR="00B276AF">
        <w:t xml:space="preserve">ft </w:t>
      </w:r>
    </w:p>
    <w:p w14:paraId="32BF8F68" w14:textId="7452D171" w:rsidR="00180344" w:rsidRDefault="00455BBD" w:rsidP="00FB4509">
      <w:pPr>
        <w:pStyle w:val="Lijstalinea"/>
        <w:numPr>
          <w:ilvl w:val="0"/>
          <w:numId w:val="31"/>
        </w:numPr>
      </w:pPr>
      <w:r>
        <w:t>Kleur en toegankelijkheid</w:t>
      </w:r>
      <w:r w:rsidR="007750FA">
        <w:t xml:space="preserve">: </w:t>
      </w:r>
      <w:r w:rsidR="001F7250">
        <w:t xml:space="preserve">demo van </w:t>
      </w:r>
      <w:r w:rsidR="007750FA">
        <w:t>colour contrast analyser</w:t>
      </w:r>
      <w:r w:rsidR="001F7250">
        <w:t xml:space="preserve"> </w:t>
      </w:r>
    </w:p>
    <w:p w14:paraId="2337FC13" w14:textId="0E19C98B" w:rsidR="00180344" w:rsidRDefault="00FB4509" w:rsidP="00E82979">
      <w:pPr>
        <w:pStyle w:val="Lijstalinea"/>
        <w:numPr>
          <w:ilvl w:val="0"/>
          <w:numId w:val="31"/>
        </w:numPr>
      </w:pPr>
      <w:r>
        <w:t xml:space="preserve">Background-image: </w:t>
      </w:r>
      <w:r w:rsidR="0096756F">
        <w:t>te vermijden, eventueel mits te</w:t>
      </w:r>
      <w:r w:rsidR="00ED1E93">
        <w:t>x</w:t>
      </w:r>
      <w:r w:rsidR="0096756F">
        <w:t xml:space="preserve">t-shadow </w:t>
      </w:r>
      <w:r w:rsidR="00E552A2">
        <w:t xml:space="preserve">zie </w:t>
      </w:r>
      <w:r w:rsidR="00E552A2">
        <w:fldChar w:fldCharType="begin"/>
      </w:r>
      <w:r w:rsidR="00E552A2">
        <w:instrText xml:space="preserve"> HYPERLINK "</w:instrText>
      </w:r>
      <w:r w:rsidR="00E552A2" w:rsidRPr="00E552A2">
        <w:instrText>http://frontend.webontwerp.ucll.be/CSS_kleuren/</w:instrText>
      </w:r>
      <w:r w:rsidR="00E552A2">
        <w:instrText xml:space="preserve">" </w:instrText>
      </w:r>
      <w:r w:rsidR="00E552A2">
        <w:fldChar w:fldCharType="separate"/>
      </w:r>
      <w:r w:rsidR="00E552A2" w:rsidRPr="00553BEA">
        <w:rPr>
          <w:rStyle w:val="Hyperlink"/>
        </w:rPr>
        <w:t>http://frontend.webontwerp.ucll.be/CSS_kleuren/</w:t>
      </w:r>
      <w:r w:rsidR="00E552A2">
        <w:fldChar w:fldCharType="end"/>
      </w:r>
      <w:r w:rsidR="00E552A2">
        <w:t xml:space="preserve"> </w:t>
      </w:r>
    </w:p>
    <w:p w14:paraId="14921FC4" w14:textId="67704E07" w:rsidR="00E552A2" w:rsidRPr="00546407" w:rsidRDefault="00E552A2" w:rsidP="00E552A2">
      <w:pPr>
        <w:pStyle w:val="Kop1"/>
        <w:rPr>
          <w:rStyle w:val="normaltextrun"/>
          <w:b w:val="0"/>
          <w:bCs w:val="0"/>
          <w:lang w:val="en-US"/>
        </w:rPr>
      </w:pPr>
      <w:r w:rsidRPr="00546407">
        <w:rPr>
          <w:rStyle w:val="normaltextrun"/>
          <w:b w:val="0"/>
          <w:bCs w:val="0"/>
          <w:lang w:val="en-US"/>
        </w:rPr>
        <w:t xml:space="preserve">CSS: </w:t>
      </w:r>
      <w:proofErr w:type="spellStart"/>
      <w:r>
        <w:rPr>
          <w:rStyle w:val="normaltextrun"/>
          <w:b w:val="0"/>
          <w:bCs w:val="0"/>
          <w:lang w:val="en-US"/>
        </w:rPr>
        <w:t>Tekst</w:t>
      </w:r>
      <w:proofErr w:type="spellEnd"/>
      <w:r>
        <w:rPr>
          <w:rStyle w:val="normaltextrun"/>
          <w:b w:val="0"/>
          <w:bCs w:val="0"/>
          <w:lang w:val="en-US"/>
        </w:rPr>
        <w:t xml:space="preserve"> </w:t>
      </w:r>
      <w:proofErr w:type="spellStart"/>
      <w:r>
        <w:rPr>
          <w:rStyle w:val="normaltextrun"/>
          <w:b w:val="0"/>
          <w:bCs w:val="0"/>
          <w:lang w:val="en-US"/>
        </w:rPr>
        <w:t>formatteren</w:t>
      </w:r>
      <w:proofErr w:type="spellEnd"/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552A2" w:rsidRPr="00D534DF" w14:paraId="3E5A2F85" w14:textId="77777777" w:rsidTr="00C323AE">
        <w:trPr>
          <w:trHeight w:val="397"/>
        </w:trPr>
        <w:tc>
          <w:tcPr>
            <w:tcW w:w="1276" w:type="dxa"/>
          </w:tcPr>
          <w:p w14:paraId="44D95E5F" w14:textId="77777777" w:rsidR="00E552A2" w:rsidRPr="00EE5643" w:rsidRDefault="00E552A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DDDA8F" wp14:editId="799965AC">
                  <wp:extent cx="340661" cy="410400"/>
                  <wp:effectExtent l="0" t="0" r="2540" b="0"/>
                  <wp:docPr id="22" name="Afbeelding 22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20636E1" w14:textId="631FECDE" w:rsidR="00E552A2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font-family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7591BEC8" w14:textId="5ACEF529" w:rsidR="00771DB1" w:rsidRDefault="00771DB1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tussen serif en sans-serif font-family</w:t>
            </w:r>
          </w:p>
          <w:p w14:paraId="1E120439" w14:textId="6952EED6" w:rsidR="00771DB1" w:rsidRDefault="00052115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alternatieve font-famil</w:t>
            </w:r>
            <w:r w:rsidR="00B34898">
              <w:rPr>
                <w:rFonts w:ascii="Calibri" w:eastAsia="Calibri" w:hAnsi="Calibri" w:cs="Arial"/>
                <w:lang w:val="nl-BE" w:eastAsia="en-GB"/>
              </w:rPr>
              <w:t>y</w:t>
            </w:r>
          </w:p>
          <w:p w14:paraId="2DA18147" w14:textId="464EE6A2" w:rsidR="00CB1D79" w:rsidRPr="00CB1D79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CB1D79">
              <w:rPr>
                <w:rFonts w:ascii="Calibri" w:eastAsia="Calibri" w:hAnsi="Calibri" w:cs="Arial"/>
                <w:lang w:eastAsia="en-GB"/>
              </w:rPr>
              <w:t>system default (font-family, font</w:t>
            </w:r>
            <w:r>
              <w:rPr>
                <w:rFonts w:ascii="Calibri" w:eastAsia="Calibri" w:hAnsi="Calibri" w:cs="Arial"/>
                <w:lang w:eastAsia="en-GB"/>
              </w:rPr>
              <w:t>-size)</w:t>
            </w:r>
          </w:p>
          <w:p w14:paraId="6DB66496" w14:textId="7BE6D5AB" w:rsidR="00052115" w:rsidRDefault="00CB1D7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verschil px, em, %, rem</w:t>
            </w:r>
          </w:p>
          <w:p w14:paraId="0E84E601" w14:textId="379AD6D4" w:rsidR="00553409" w:rsidRDefault="00553409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line-height</w:t>
            </w:r>
          </w:p>
          <w:p w14:paraId="325C4A4A" w14:textId="77777777" w:rsidR="00E552A2" w:rsidRDefault="00CB1D79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webfonts bijv</w:t>
            </w:r>
            <w:r w:rsidR="00553409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>
              <w:rPr>
                <w:rFonts w:ascii="Calibri" w:eastAsia="Calibri" w:hAnsi="Calibri" w:cs="Arial"/>
                <w:lang w:val="nl-BE" w:eastAsia="en-GB"/>
              </w:rPr>
              <w:t>google</w:t>
            </w:r>
          </w:p>
          <w:p w14:paraId="237443CF" w14:textId="199AC1B7" w:rsidR="0056258A" w:rsidRPr="00553409" w:rsidRDefault="0056258A" w:rsidP="00553409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DOM en overerving</w:t>
            </w:r>
          </w:p>
        </w:tc>
      </w:tr>
    </w:tbl>
    <w:p w14:paraId="12457174" w14:textId="77777777" w:rsidR="00E552A2" w:rsidRDefault="00E552A2" w:rsidP="00E552A2"/>
    <w:p w14:paraId="59BB4DDA" w14:textId="2A4EF708" w:rsidR="00826DA1" w:rsidRDefault="00826DA1" w:rsidP="00826DA1">
      <w:r>
        <w:t>Student hier niet laten mee-coderen</w:t>
      </w:r>
      <w:r w:rsidR="008B5C5C">
        <w:t xml:space="preserve"> omdat er ook wat theorie uitgelegd wordt</w:t>
      </w:r>
    </w:p>
    <w:p w14:paraId="3267A98D" w14:textId="77777777" w:rsidR="00EF32E8" w:rsidRDefault="00EF32E8" w:rsidP="00826DA1"/>
    <w:p w14:paraId="276D088F" w14:textId="066131AC" w:rsidR="008139DE" w:rsidRDefault="000962B2" w:rsidP="0060311F">
      <w:pPr>
        <w:pStyle w:val="Lijstalinea"/>
        <w:numPr>
          <w:ilvl w:val="0"/>
          <w:numId w:val="32"/>
        </w:numPr>
      </w:pPr>
      <w:r>
        <w:t xml:space="preserve">h1 font-size 3 rem </w:t>
      </w:r>
    </w:p>
    <w:p w14:paraId="20DD9B38" w14:textId="77777777" w:rsidR="003731DA" w:rsidRDefault="008139DE" w:rsidP="0060311F">
      <w:pPr>
        <w:pStyle w:val="Lijstalinea"/>
        <w:numPr>
          <w:ilvl w:val="0"/>
          <w:numId w:val="32"/>
        </w:numPr>
      </w:pPr>
      <w:r>
        <w:t xml:space="preserve">html font-size 1.5rem </w:t>
      </w:r>
    </w:p>
    <w:p w14:paraId="2BB1D8E9" w14:textId="6459F80E" w:rsidR="0060311F" w:rsidRDefault="000962B2" w:rsidP="003731DA">
      <w:pPr>
        <w:pStyle w:val="Lijstalinea"/>
        <w:numPr>
          <w:ilvl w:val="1"/>
          <w:numId w:val="32"/>
        </w:numPr>
      </w:pPr>
      <w:r>
        <w:t xml:space="preserve">uitleggen hoe groot 3 rem </w:t>
      </w:r>
      <w:r w:rsidR="008139DE">
        <w:t xml:space="preserve">van h1 </w:t>
      </w:r>
      <w:r>
        <w:t>is</w:t>
      </w:r>
      <w:r w:rsidR="0097756E">
        <w:t xml:space="preserve"> a.d.h.v. inspector</w:t>
      </w:r>
    </w:p>
    <w:p w14:paraId="6A8E0DB2" w14:textId="5C3E7108" w:rsidR="002C51D9" w:rsidRDefault="002C51D9" w:rsidP="003731DA">
      <w:pPr>
        <w:pStyle w:val="Lijstalinea"/>
        <w:numPr>
          <w:ilvl w:val="1"/>
          <w:numId w:val="32"/>
        </w:numPr>
      </w:pPr>
      <w:r>
        <w:t>laten zien dat font-size van html overgeërfd wordt</w:t>
      </w:r>
      <w:r w:rsidR="00597CFB">
        <w:t xml:space="preserve"> (concept ouder/kind)</w:t>
      </w:r>
    </w:p>
    <w:p w14:paraId="353EA224" w14:textId="290B2829" w:rsidR="000D3A09" w:rsidRDefault="007B145A" w:rsidP="003731DA">
      <w:pPr>
        <w:pStyle w:val="Lijstalinea"/>
        <w:numPr>
          <w:ilvl w:val="1"/>
          <w:numId w:val="32"/>
        </w:numPr>
      </w:pPr>
      <w:hyperlink r:id="rId17" w:history="1">
        <w:r w:rsidRPr="00E13B91">
          <w:rPr>
            <w:rStyle w:val="Hyperlink"/>
          </w:rPr>
          <w:t>http://frontend.webontwerp.ucll.be/CSS_intro/</w:t>
        </w:r>
      </w:hyperlink>
      <w:r>
        <w:t xml:space="preserve"> zoek op “</w:t>
      </w:r>
      <w:r w:rsidR="005313C0">
        <w:t>overgeërfd</w:t>
      </w:r>
      <w:r>
        <w:t>”</w:t>
      </w:r>
    </w:p>
    <w:p w14:paraId="5F4296CD" w14:textId="4AF81E5E" w:rsidR="000962B2" w:rsidRPr="0060311F" w:rsidRDefault="000962B2" w:rsidP="0060311F">
      <w:pPr>
        <w:pStyle w:val="Lijstalinea"/>
        <w:numPr>
          <w:ilvl w:val="0"/>
          <w:numId w:val="32"/>
        </w:numPr>
        <w:rPr>
          <w:lang w:val="en-US"/>
        </w:rPr>
      </w:pPr>
      <w:r w:rsidRPr="0060311F">
        <w:rPr>
          <w:lang w:val="en-US"/>
        </w:rPr>
        <w:lastRenderedPageBreak/>
        <w:t>Html: font-family: Verdana, Geneva, Tahoma, sans-</w:t>
      </w:r>
      <w:proofErr w:type="gramStart"/>
      <w:r w:rsidRPr="0060311F">
        <w:rPr>
          <w:lang w:val="en-US"/>
        </w:rPr>
        <w:t>serif;</w:t>
      </w:r>
      <w:proofErr w:type="gramEnd"/>
      <w:r w:rsidRPr="0060311F">
        <w:rPr>
          <w:lang w:val="en-US"/>
        </w:rPr>
        <w:t xml:space="preserve"> </w:t>
      </w:r>
    </w:p>
    <w:p w14:paraId="18A031BB" w14:textId="77777777" w:rsidR="000962B2" w:rsidRDefault="000962B2" w:rsidP="0060311F">
      <w:pPr>
        <w:pStyle w:val="Lijstalinea"/>
        <w:numPr>
          <w:ilvl w:val="1"/>
          <w:numId w:val="32"/>
        </w:numPr>
        <w:rPr>
          <w:lang w:val="en-US"/>
        </w:rPr>
      </w:pPr>
      <w:r>
        <w:rPr>
          <w:lang w:val="en-US"/>
        </w:rPr>
        <w:t>Serif/sans-serif</w:t>
      </w:r>
    </w:p>
    <w:p w14:paraId="439EDFC2" w14:textId="4EE149E5" w:rsidR="000962B2" w:rsidRPr="00AC53EB" w:rsidRDefault="000962B2" w:rsidP="000962B2">
      <w:pPr>
        <w:pStyle w:val="Lijstalinea"/>
        <w:numPr>
          <w:ilvl w:val="1"/>
          <w:numId w:val="32"/>
        </w:numPr>
      </w:pPr>
      <w:r w:rsidRPr="00AC53EB">
        <w:t>Noodzaak alternatieve fontfamilies uitleggen</w:t>
      </w:r>
      <w:r w:rsidR="00AC53EB" w:rsidRPr="00AC53EB">
        <w:t xml:space="preserve"> &amp; system defa</w:t>
      </w:r>
      <w:r w:rsidR="00AC53EB">
        <w:t>ult</w:t>
      </w:r>
    </w:p>
    <w:p w14:paraId="46D93AB8" w14:textId="4DB11C81" w:rsidR="004A2DF6" w:rsidRDefault="004A2DF6" w:rsidP="00134297">
      <w:pPr>
        <w:pStyle w:val="Lijstalinea"/>
        <w:numPr>
          <w:ilvl w:val="0"/>
          <w:numId w:val="32"/>
        </w:numPr>
      </w:pPr>
      <w:r>
        <w:t xml:space="preserve">Google font </w:t>
      </w:r>
      <w:r w:rsidR="00A566CD">
        <w:fldChar w:fldCharType="begin"/>
      </w:r>
      <w:r w:rsidR="00A566CD">
        <w:instrText xml:space="preserve"> HYPERLINK "</w:instrText>
      </w:r>
      <w:r w:rsidR="00A566CD" w:rsidRPr="00A566CD">
        <w:instrText>https://fonts.google.com/</w:instrText>
      </w:r>
      <w:r w:rsidR="00A566CD">
        <w:instrText xml:space="preserve">" </w:instrText>
      </w:r>
      <w:r w:rsidR="00A566CD">
        <w:fldChar w:fldCharType="separate"/>
      </w:r>
      <w:r w:rsidR="00A566CD" w:rsidRPr="00553BEA">
        <w:rPr>
          <w:rStyle w:val="Hyperlink"/>
        </w:rPr>
        <w:t>https://fonts.google.com/</w:t>
      </w:r>
      <w:r w:rsidR="00A566CD">
        <w:fldChar w:fldCharType="end"/>
      </w:r>
      <w:r w:rsidR="00A566CD">
        <w:t xml:space="preserve"> </w:t>
      </w:r>
    </w:p>
    <w:p w14:paraId="2EB45752" w14:textId="6D302CDE" w:rsidR="00134297" w:rsidRDefault="00134297" w:rsidP="00134297">
      <w:pPr>
        <w:pStyle w:val="Lijstalinea"/>
        <w:numPr>
          <w:ilvl w:val="0"/>
          <w:numId w:val="32"/>
        </w:numPr>
      </w:pPr>
      <w:r w:rsidRPr="00134297">
        <w:t>Font pairing: titels andere contrasterende font geven</w:t>
      </w:r>
      <w:r w:rsidR="00A566CD">
        <w:t xml:space="preserve"> -&gt; online paren zoeken, of voorbeeldsite die je mooi vindt</w:t>
      </w:r>
    </w:p>
    <w:p w14:paraId="6C363A41" w14:textId="170B83A3" w:rsidR="00A566CD" w:rsidRPr="00134297" w:rsidRDefault="00A566CD" w:rsidP="00134297">
      <w:pPr>
        <w:pStyle w:val="Lijstalinea"/>
        <w:numPr>
          <w:ilvl w:val="0"/>
          <w:numId w:val="32"/>
        </w:numPr>
      </w:pPr>
      <w:r>
        <w:t xml:space="preserve">Lineheight aanpassen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8D5F17" w:rsidRPr="00E57C1E" w14:paraId="251B7283" w14:textId="77777777" w:rsidTr="00C323AE">
        <w:trPr>
          <w:trHeight w:val="397"/>
        </w:trPr>
        <w:tc>
          <w:tcPr>
            <w:tcW w:w="1276" w:type="dxa"/>
          </w:tcPr>
          <w:p w14:paraId="077B4C79" w14:textId="77777777" w:rsidR="008D5F17" w:rsidRPr="00EE5643" w:rsidRDefault="008D5F17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04E3C8" wp14:editId="7314A20B">
                  <wp:extent cx="460228" cy="460228"/>
                  <wp:effectExtent l="0" t="0" r="0" b="0"/>
                  <wp:docPr id="17" name="Afbeelding 17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5EDB57" w14:textId="069952E7" w:rsidR="008D5F17" w:rsidRDefault="004756F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Neem het basisdocument van vorige les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of je cv-oefening</w:t>
            </w:r>
          </w:p>
          <w:p w14:paraId="7DCAC49C" w14:textId="1EC147B1" w:rsidR="005B60DF" w:rsidRDefault="005B60DF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extern stijlblad toe</w:t>
            </w:r>
          </w:p>
          <w:p w14:paraId="52449FBD" w14:textId="62B8183A" w:rsidR="004756F5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Voeg tekst in 3 verschillende kleuren toe</w:t>
            </w:r>
            <w:r w:rsidR="005B60DF"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  <w:r w:rsidR="00EF32E8">
              <w:rPr>
                <w:rFonts w:ascii="Calibri" w:eastAsia="Calibri" w:hAnsi="Calibri" w:cs="Arial"/>
                <w:lang w:val="nl-BE" w:eastAsia="en-GB"/>
              </w:rPr>
              <w:t>en gebruik telkens een andere kleurcodering</w:t>
            </w:r>
          </w:p>
          <w:p w14:paraId="54D7FF93" w14:textId="2F8659AA" w:rsidR="00C87B6A" w:rsidRDefault="00C87B6A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Zet titels in 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een </w:t>
            </w:r>
            <w:r>
              <w:rPr>
                <w:rFonts w:ascii="Calibri" w:eastAsia="Calibri" w:hAnsi="Calibri" w:cs="Arial"/>
                <w:lang w:val="nl-BE" w:eastAsia="en-GB"/>
              </w:rPr>
              <w:t>serif</w:t>
            </w:r>
            <w:r w:rsidR="00600D1F">
              <w:rPr>
                <w:rFonts w:ascii="Calibri" w:eastAsia="Calibri" w:hAnsi="Calibri" w:cs="Arial"/>
                <w:lang w:val="nl-BE" w:eastAsia="en-GB"/>
              </w:rPr>
              <w:t xml:space="preserve"> lettertype</w:t>
            </w:r>
            <w:r>
              <w:rPr>
                <w:rFonts w:ascii="Calibri" w:eastAsia="Calibri" w:hAnsi="Calibri" w:cs="Arial"/>
                <w:lang w:val="nl-BE" w:eastAsia="en-GB"/>
              </w:rPr>
              <w:t>, rest in sans-serif</w:t>
            </w:r>
            <w:r w:rsidR="00AE353D">
              <w:rPr>
                <w:rFonts w:ascii="Calibri" w:eastAsia="Calibri" w:hAnsi="Calibri" w:cs="Arial"/>
                <w:lang w:val="nl-BE" w:eastAsia="en-GB"/>
              </w:rPr>
              <w:t xml:space="preserve"> (zoek naar “most popular font”)</w:t>
            </w:r>
          </w:p>
          <w:p w14:paraId="4CB81A52" w14:textId="77777777" w:rsidR="005B60DF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Pas line height aan</w:t>
            </w:r>
          </w:p>
          <w:p w14:paraId="17A3B89D" w14:textId="118F4368" w:rsidR="00AF2A85" w:rsidRDefault="00AF2A85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6A6689">
              <w:rPr>
                <w:rFonts w:ascii="Calibri" w:eastAsia="Calibri" w:hAnsi="Calibri" w:cs="Arial"/>
                <w:lang w:eastAsia="en-GB"/>
              </w:rPr>
              <w:t>css</w:t>
            </w:r>
            <w:proofErr w:type="spellEnd"/>
            <w:r w:rsidRPr="006A6689">
              <w:rPr>
                <w:rFonts w:ascii="Calibri" w:eastAsia="Calibri" w:hAnsi="Calibri" w:cs="Arial"/>
                <w:lang w:eastAsia="en-GB"/>
              </w:rPr>
              <w:t xml:space="preserve"> </w:t>
            </w:r>
            <w:hyperlink r:id="rId18" w:history="1">
              <w:r w:rsidR="006A6689"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https://jigsaw.w3.org/css-validator/</w:t>
              </w:r>
            </w:hyperlink>
          </w:p>
          <w:p w14:paraId="42762026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Valideer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html </w:t>
            </w:r>
            <w:hyperlink r:id="rId19" w:history="1">
              <w:r w:rsidRPr="00553BEA">
                <w:rPr>
                  <w:rStyle w:val="Hyperlink"/>
                  <w:rFonts w:ascii="Calibri" w:eastAsia="Calibri" w:hAnsi="Calibri" w:cs="Arial"/>
                  <w:lang w:eastAsia="en-GB"/>
                </w:rPr>
                <w:t>https://html5.validator.nu/</w:t>
              </w:r>
            </w:hyperlink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46EB8A15" w14:textId="77777777" w:rsidR="006A6689" w:rsidRDefault="006A6689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Check contrast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Colour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contrast analyzer</w:t>
            </w:r>
          </w:p>
          <w:p w14:paraId="203179D4" w14:textId="4ADBC66E" w:rsidR="00E57C1E" w:rsidRPr="00E57C1E" w:rsidRDefault="00E57C1E" w:rsidP="008D5F17">
            <w:pPr>
              <w:pStyle w:val="Lijstalinea"/>
              <w:numPr>
                <w:ilvl w:val="0"/>
                <w:numId w:val="33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57C1E">
              <w:rPr>
                <w:rFonts w:ascii="Calibri" w:eastAsia="Calibri" w:hAnsi="Calibri" w:cs="Arial"/>
                <w:lang w:val="nl-BE" w:eastAsia="en-GB"/>
              </w:rPr>
              <w:t>Zet document op webserver, controleer resultaat</w:t>
            </w:r>
          </w:p>
        </w:tc>
      </w:tr>
    </w:tbl>
    <w:p w14:paraId="6EFAD2F5" w14:textId="77777777" w:rsidR="0060311F" w:rsidRPr="00E57C1E" w:rsidRDefault="0060311F" w:rsidP="0060311F"/>
    <w:p w14:paraId="2D55EF90" w14:textId="7BFF9CC3" w:rsidR="000962B2" w:rsidRDefault="000962B2" w:rsidP="000962B2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 xml:space="preserve">CSS </w:t>
      </w:r>
      <w:r w:rsidR="00C33991">
        <w:rPr>
          <w:rStyle w:val="normaltextrun"/>
          <w:b w:val="0"/>
          <w:bCs w:val="0"/>
        </w:rPr>
        <w:t>Selectoren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962B2" w:rsidRPr="00D534DF" w14:paraId="0BF08554" w14:textId="77777777" w:rsidTr="00C323AE">
        <w:trPr>
          <w:trHeight w:val="397"/>
        </w:trPr>
        <w:tc>
          <w:tcPr>
            <w:tcW w:w="1276" w:type="dxa"/>
          </w:tcPr>
          <w:p w14:paraId="54D42F78" w14:textId="77777777" w:rsidR="000962B2" w:rsidRPr="00EE5643" w:rsidRDefault="000962B2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537A615" wp14:editId="75B9C703">
                  <wp:extent cx="340661" cy="410400"/>
                  <wp:effectExtent l="0" t="0" r="2540" b="0"/>
                  <wp:docPr id="20" name="Afbeelding 20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22750B7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universele selector: *</w:t>
            </w:r>
          </w:p>
          <w:p w14:paraId="7F4542C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typeselector</w:t>
            </w:r>
          </w:p>
          <w:p w14:paraId="1F1F7368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klasseselector: .</w:t>
            </w:r>
          </w:p>
          <w:p w14:paraId="149B2FBB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id-selector: #</w:t>
            </w:r>
          </w:p>
          <w:p w14:paraId="2082CF55" w14:textId="77777777" w:rsidR="002A0AC2" w:rsidRPr="002A0AC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nakomelingselector: spatie</w:t>
            </w:r>
          </w:p>
          <w:p w14:paraId="18FBBC74" w14:textId="77777777" w:rsidR="000962B2" w:rsidRDefault="002A0AC2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2A0AC2">
              <w:rPr>
                <w:rFonts w:ascii="Calibri" w:eastAsia="Calibri" w:hAnsi="Calibri" w:cs="Arial"/>
                <w:lang w:val="nl-BE" w:eastAsia="en-GB"/>
              </w:rPr>
              <w:t>kindselector: &gt;</w:t>
            </w:r>
          </w:p>
          <w:p w14:paraId="4E040995" w14:textId="48750E13" w:rsidR="00744CB4" w:rsidRPr="002A0AC2" w:rsidRDefault="00744CB4" w:rsidP="002A0AC2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pseudoselector:  :has() en :hover()</w:t>
            </w:r>
          </w:p>
        </w:tc>
      </w:tr>
    </w:tbl>
    <w:p w14:paraId="744DB7FB" w14:textId="176DD5D0" w:rsidR="000962B2" w:rsidRDefault="006F61A1" w:rsidP="006F61A1">
      <w:pPr>
        <w:pStyle w:val="Lijstalinea"/>
        <w:numPr>
          <w:ilvl w:val="0"/>
          <w:numId w:val="30"/>
        </w:numPr>
      </w:pPr>
      <w:r>
        <w:t xml:space="preserve">Overzicht tonen op </w:t>
      </w:r>
      <w:r>
        <w:fldChar w:fldCharType="begin"/>
      </w:r>
      <w:r>
        <w:instrText xml:space="preserve"> HYPERLINK "</w:instrText>
      </w:r>
      <w:r w:rsidRPr="006F61A1">
        <w:instrText>http://frontend.webontwerp.ucll.be/CSS_selectoren/</w:instrText>
      </w:r>
      <w:r>
        <w:instrText xml:space="preserve">" </w:instrText>
      </w:r>
      <w:r>
        <w:fldChar w:fldCharType="separate"/>
      </w:r>
      <w:r w:rsidRPr="00553BEA">
        <w:rPr>
          <w:rStyle w:val="Hyperlink"/>
        </w:rPr>
        <w:t>http://frontend.webontwerp.ucll.be/CSS_selectoren/</w:t>
      </w:r>
      <w:r>
        <w:fldChar w:fldCharType="end"/>
      </w:r>
      <w:r>
        <w:t xml:space="preserve"> en </w:t>
      </w:r>
      <w:r w:rsidR="00744CB4">
        <w:t xml:space="preserve">link onderaan: </w:t>
      </w:r>
      <w:r w:rsidR="00744CB4">
        <w:fldChar w:fldCharType="begin"/>
      </w:r>
      <w:r w:rsidR="00744CB4">
        <w:instrText>HYPERLINK "</w:instrText>
      </w:r>
      <w:r w:rsidR="00744CB4" w:rsidRPr="00744CB4">
        <w:instrText>https://developer.mozilla.org/en-US/docs/Web/CSS/CSS_Selectors</w:instrText>
      </w:r>
      <w:r w:rsidR="00744CB4">
        <w:instrText>"</w:instrText>
      </w:r>
      <w:r w:rsidR="00744CB4">
        <w:fldChar w:fldCharType="separate"/>
      </w:r>
      <w:r w:rsidR="00744CB4" w:rsidRPr="004371BB">
        <w:rPr>
          <w:rStyle w:val="Hyperlink"/>
        </w:rPr>
        <w:t>https://developer.mozilla.org/en-US/docs/Web/CSS/CSS_Selectors</w:t>
      </w:r>
      <w:r w:rsidR="00744CB4">
        <w:fldChar w:fldCharType="end"/>
      </w:r>
      <w:r w:rsidR="00744CB4">
        <w:t xml:space="preserve"> </w:t>
      </w:r>
    </w:p>
    <w:p w14:paraId="26236A66" w14:textId="2FC5B61E" w:rsidR="009B26B7" w:rsidRDefault="007A699C" w:rsidP="006F61A1">
      <w:pPr>
        <w:pStyle w:val="Lijstalinea"/>
        <w:numPr>
          <w:ilvl w:val="0"/>
          <w:numId w:val="30"/>
        </w:numPr>
      </w:pPr>
      <w:r>
        <w:lastRenderedPageBreak/>
        <w:t xml:space="preserve">Demo geven </w:t>
      </w:r>
      <w:r w:rsidR="00EA1B77">
        <w:t xml:space="preserve">van verschillende </w:t>
      </w:r>
      <w:r w:rsidR="00D83E8A">
        <w:t>soorten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4A2F73" w:rsidRPr="00214BD1" w14:paraId="4E53E8E6" w14:textId="77777777" w:rsidTr="00C323AE">
        <w:trPr>
          <w:trHeight w:val="397"/>
        </w:trPr>
        <w:tc>
          <w:tcPr>
            <w:tcW w:w="1276" w:type="dxa"/>
          </w:tcPr>
          <w:p w14:paraId="2DBFEB84" w14:textId="77777777" w:rsidR="004A2F73" w:rsidRPr="00EE5643" w:rsidRDefault="004A2F73" w:rsidP="00C323AE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1A8C0F" wp14:editId="4BE39AE3">
                  <wp:extent cx="460228" cy="460228"/>
                  <wp:effectExtent l="0" t="0" r="0" b="0"/>
                  <wp:docPr id="23" name="Afbeelding 23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09E26BF2" w14:textId="624DA5A2" w:rsidR="004A2F73" w:rsidRPr="00DC7D9D" w:rsidRDefault="004A2F73" w:rsidP="00DC7D9D">
            <w:pPr>
              <w:pStyle w:val="Lijstalinea"/>
              <w:numPr>
                <w:ilvl w:val="0"/>
                <w:numId w:val="34"/>
              </w:numPr>
              <w:rPr>
                <w:rFonts w:ascii="Calibri" w:eastAsia="Calibri" w:hAnsi="Calibri" w:cs="Arial"/>
                <w:lang w:eastAsia="en-GB"/>
              </w:rPr>
            </w:pPr>
            <w:r w:rsidRPr="00214BD1">
              <w:rPr>
                <w:rFonts w:ascii="Calibri" w:eastAsia="Calibri" w:hAnsi="Calibri" w:cs="Arial"/>
                <w:lang w:eastAsia="en-GB"/>
              </w:rPr>
              <w:t>UOVT: CSS dinner</w:t>
            </w:r>
            <w:r w:rsidR="00214BD1" w:rsidRP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 w:rsidRPr="00214BD1">
              <w:rPr>
                <w:rFonts w:ascii="Calibri" w:eastAsia="Calibri" w:hAnsi="Calibri" w:cs="Arial"/>
                <w:lang w:eastAsia="en-GB"/>
              </w:rPr>
              <w:t>t.e</w:t>
            </w:r>
            <w:r w:rsidR="00214BD1">
              <w:rPr>
                <w:rFonts w:ascii="Calibri" w:eastAsia="Calibri" w:hAnsi="Calibri" w:cs="Arial"/>
                <w:lang w:eastAsia="en-GB"/>
              </w:rPr>
              <w:t>.m.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="00214BD1">
              <w:rPr>
                <w:rFonts w:ascii="Calibri" w:eastAsia="Calibri" w:hAnsi="Calibri" w:cs="Arial"/>
                <w:lang w:eastAsia="en-GB"/>
              </w:rPr>
              <w:t>oef</w:t>
            </w:r>
            <w:proofErr w:type="spellEnd"/>
            <w:r w:rsidR="00214BD1">
              <w:rPr>
                <w:rFonts w:ascii="Calibri" w:eastAsia="Calibri" w:hAnsi="Calibri" w:cs="Arial"/>
                <w:lang w:eastAsia="en-GB"/>
              </w:rPr>
              <w:t xml:space="preserve"> 15</w:t>
            </w:r>
          </w:p>
        </w:tc>
      </w:tr>
    </w:tbl>
    <w:p w14:paraId="7BF53C7F" w14:textId="77777777" w:rsidR="004A2F73" w:rsidRPr="00214BD1" w:rsidRDefault="004A2F73" w:rsidP="004A2F73">
      <w:pPr>
        <w:rPr>
          <w:lang w:val="en-US"/>
        </w:rPr>
      </w:pPr>
    </w:p>
    <w:p w14:paraId="73E8FF8B" w14:textId="28136FC3" w:rsidR="00DC7D9D" w:rsidRPr="00DC7D9D" w:rsidRDefault="00DC7D9D" w:rsidP="00DC7D9D">
      <w:pPr>
        <w:pStyle w:val="Kop1"/>
        <w:rPr>
          <w:rStyle w:val="normaltextrun"/>
          <w:b w:val="0"/>
          <w:bCs w:val="0"/>
          <w:lang w:val="en-US"/>
        </w:rPr>
      </w:pPr>
      <w:r w:rsidRPr="00DC7D9D">
        <w:rPr>
          <w:rStyle w:val="normaltextrun"/>
          <w:b w:val="0"/>
          <w:bCs w:val="0"/>
          <w:lang w:val="en-US"/>
        </w:rPr>
        <w:t xml:space="preserve">CSS Cascade, specificity </w:t>
      </w:r>
      <w:proofErr w:type="spellStart"/>
      <w:r w:rsidRPr="00DC7D9D">
        <w:rPr>
          <w:rStyle w:val="normaltextrun"/>
          <w:b w:val="0"/>
          <w:bCs w:val="0"/>
          <w:lang w:val="en-US"/>
        </w:rPr>
        <w:t>en</w:t>
      </w:r>
      <w:proofErr w:type="spellEnd"/>
      <w:r w:rsidRPr="00DC7D9D">
        <w:rPr>
          <w:rStyle w:val="normaltextrun"/>
          <w:b w:val="0"/>
          <w:bCs w:val="0"/>
          <w:lang w:val="en-US"/>
        </w:rPr>
        <w:t xml:space="preserve"> inher</w:t>
      </w:r>
      <w:r>
        <w:rPr>
          <w:rStyle w:val="normaltextrun"/>
          <w:b w:val="0"/>
          <w:bCs w:val="0"/>
          <w:lang w:val="en-US"/>
        </w:rPr>
        <w:t>itance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DC7D9D" w:rsidRPr="00D534DF" w14:paraId="3EC8A416" w14:textId="77777777" w:rsidTr="00C323AE">
        <w:trPr>
          <w:trHeight w:val="397"/>
        </w:trPr>
        <w:tc>
          <w:tcPr>
            <w:tcW w:w="1276" w:type="dxa"/>
          </w:tcPr>
          <w:p w14:paraId="4CA06CFC" w14:textId="77777777" w:rsidR="00DC7D9D" w:rsidRPr="00EE5643" w:rsidRDefault="00DC7D9D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4BB6E9" wp14:editId="2244FE7C">
                  <wp:extent cx="340661" cy="410400"/>
                  <wp:effectExtent l="0" t="0" r="2540" b="0"/>
                  <wp:docPr id="24" name="Afbeelding 24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ECA9A7" w14:textId="77777777" w:rsidR="00DC7D9D" w:rsidRDefault="00E7350E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Geldende css regel aflezen van </w:t>
            </w:r>
            <w:r w:rsidR="00FF79CC">
              <w:rPr>
                <w:rFonts w:ascii="Calibri" w:eastAsia="Calibri" w:hAnsi="Calibri" w:cs="Arial"/>
                <w:lang w:val="nl-BE" w:eastAsia="en-GB"/>
              </w:rPr>
              <w:t>inspector</w:t>
            </w:r>
          </w:p>
          <w:p w14:paraId="1C27D2A4" w14:textId="5CCAC0DF" w:rsidR="00FF79CC" w:rsidRPr="002A0AC2" w:rsidRDefault="00FF79CC" w:rsidP="00C323AE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Inleiding tot de begrippen</w:t>
            </w:r>
          </w:p>
        </w:tc>
      </w:tr>
    </w:tbl>
    <w:p w14:paraId="455C86C1" w14:textId="68A2AE7F" w:rsidR="009A0831" w:rsidRDefault="00E447B5" w:rsidP="00FF79CC">
      <w:pPr>
        <w:pStyle w:val="Lijstalinea"/>
        <w:numPr>
          <w:ilvl w:val="0"/>
          <w:numId w:val="35"/>
        </w:numPr>
      </w:pPr>
      <w:r w:rsidRPr="00E447B5">
        <w:t xml:space="preserve">Overerving: geef article </w:t>
      </w:r>
      <w:r w:rsidR="009F28B7">
        <w:t>font-size</w:t>
      </w:r>
      <w:r w:rsidRPr="00E447B5">
        <w:t xml:space="preserve"> =&gt; alle kinderen krijgen die </w:t>
      </w:r>
      <w:r w:rsidR="009F28B7">
        <w:t>font-family</w:t>
      </w:r>
    </w:p>
    <w:p w14:paraId="739661BF" w14:textId="1C484616" w:rsidR="00E447B5" w:rsidRDefault="00997F86" w:rsidP="00FF79CC">
      <w:pPr>
        <w:pStyle w:val="Lijstalinea"/>
        <w:numPr>
          <w:ilvl w:val="0"/>
          <w:numId w:val="35"/>
        </w:numPr>
      </w:pPr>
      <w:r w:rsidRPr="004B247A">
        <w:t xml:space="preserve">Geef p </w:t>
      </w:r>
      <w:r w:rsidR="009F28B7">
        <w:t>font-size</w:t>
      </w:r>
      <w:r w:rsidRPr="004B247A">
        <w:t xml:space="preserve">: </w:t>
      </w:r>
      <w:r w:rsidR="004B247A" w:rsidRPr="004B247A">
        <w:t xml:space="preserve">overgeërfde </w:t>
      </w:r>
      <w:r w:rsidR="009F28B7">
        <w:t>font-size</w:t>
      </w:r>
      <w:r w:rsidR="004B247A" w:rsidRPr="004B247A">
        <w:t xml:space="preserve"> wordt overschreven</w:t>
      </w:r>
      <w:r w:rsidR="004B247A">
        <w:t xml:space="preserve"> (+ controle in inspector)</w:t>
      </w:r>
    </w:p>
    <w:p w14:paraId="68B8F1EB" w14:textId="79858DDD" w:rsidR="004E53A1" w:rsidRDefault="002F7E8A" w:rsidP="00E80F47">
      <w:pPr>
        <w:pStyle w:val="Lijstalinea"/>
        <w:numPr>
          <w:ilvl w:val="0"/>
          <w:numId w:val="35"/>
        </w:numPr>
      </w:pPr>
      <w:r>
        <w:t>Zelfde voor p.special</w:t>
      </w:r>
    </w:p>
    <w:p w14:paraId="1849DEC0" w14:textId="64F33853" w:rsidR="00347214" w:rsidRDefault="00347214" w:rsidP="00E80F47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347214" w:rsidRPr="00214BD1" w14:paraId="1239A8BB" w14:textId="77777777" w:rsidTr="00AC2EC4">
        <w:trPr>
          <w:trHeight w:val="397"/>
        </w:trPr>
        <w:tc>
          <w:tcPr>
            <w:tcW w:w="1276" w:type="dxa"/>
          </w:tcPr>
          <w:p w14:paraId="7D1AF7A9" w14:textId="77777777" w:rsidR="00347214" w:rsidRPr="00EE5643" w:rsidRDefault="00347214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0ACC46" wp14:editId="4D0F6A0E">
                  <wp:extent cx="460228" cy="460228"/>
                  <wp:effectExtent l="0" t="0" r="0" b="0"/>
                  <wp:docPr id="26" name="Afbeelding 26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E39B23A" w14:textId="77777777" w:rsidR="00347214" w:rsidRDefault="00496C0C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UOVT: </w:t>
            </w:r>
            <w:r w:rsidRPr="00496C0C">
              <w:rPr>
                <w:rFonts w:ascii="Calibri" w:eastAsia="Calibri" w:hAnsi="Calibri" w:cs="Arial"/>
                <w:lang w:val="nl-BE" w:eastAsia="en-GB"/>
              </w:rPr>
              <w:t xml:space="preserve">Pimp je cv met </w:t>
            </w:r>
            <w:r>
              <w:rPr>
                <w:rFonts w:ascii="Calibri" w:eastAsia="Calibri" w:hAnsi="Calibri" w:cs="Arial"/>
                <w:lang w:val="nl-BE" w:eastAsia="en-GB"/>
              </w:rPr>
              <w:t>hetgeen je hier leerde</w:t>
            </w:r>
          </w:p>
          <w:p w14:paraId="0E9C035C" w14:textId="63D7AC44" w:rsidR="00970551" w:rsidRPr="00496C0C" w:rsidRDefault="00970551" w:rsidP="00347214">
            <w:pPr>
              <w:pStyle w:val="Lijstalinea"/>
              <w:numPr>
                <w:ilvl w:val="0"/>
                <w:numId w:val="3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UOVT: zodra sitespec goedgekeurd is, kan je html schrijven voor je website</w:t>
            </w:r>
          </w:p>
        </w:tc>
      </w:tr>
    </w:tbl>
    <w:p w14:paraId="61C4BA6B" w14:textId="533074C9" w:rsidR="00347214" w:rsidRDefault="00347214" w:rsidP="00E80F47"/>
    <w:p w14:paraId="04FD1BAA" w14:textId="77777777" w:rsidR="00347214" w:rsidRPr="004B247A" w:rsidRDefault="00347214" w:rsidP="00E80F47"/>
    <w:p w14:paraId="0F351CC2" w14:textId="4D937F5B" w:rsidR="002460D0" w:rsidRDefault="002460D0" w:rsidP="002460D0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2 - donderdag</w:t>
      </w:r>
    </w:p>
    <w:p w14:paraId="039CE644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5EDFB5BC" w14:textId="77777777" w:rsidTr="00C323AE">
        <w:trPr>
          <w:trHeight w:val="397"/>
        </w:trPr>
        <w:tc>
          <w:tcPr>
            <w:tcW w:w="1276" w:type="dxa"/>
          </w:tcPr>
          <w:p w14:paraId="353A837D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0342E71C" wp14:editId="1CB7AA5D">
                  <wp:extent cx="360000" cy="360000"/>
                  <wp:effectExtent l="0" t="0" r="2540" b="2540"/>
                  <wp:docPr id="14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1FC6BA4" w14:textId="77777777" w:rsidR="002460D0" w:rsidRDefault="002460D0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Geen les op donderdag 13/10</w:t>
            </w:r>
          </w:p>
          <w:p w14:paraId="72172D7F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Deadline sitespec</w:t>
            </w:r>
          </w:p>
          <w:p w14:paraId="6E0EB8C7" w14:textId="77777777" w:rsidR="00FB1DCF" w:rsidRDefault="00FB1DCF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studenten, technische problemen?</w:t>
            </w:r>
          </w:p>
          <w:p w14:paraId="20D32283" w14:textId="03B5C293" w:rsidR="00DB7EF9" w:rsidRPr="00D534DF" w:rsidRDefault="001F2E97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Link naar lesmateriaal tonen</w:t>
            </w:r>
          </w:p>
        </w:tc>
      </w:tr>
    </w:tbl>
    <w:p w14:paraId="474BC556" w14:textId="77777777" w:rsidR="002460D0" w:rsidRDefault="002460D0" w:rsidP="002460D0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460D0" w:rsidRPr="00D534DF" w14:paraId="711CC66A" w14:textId="77777777" w:rsidTr="00C323AE">
        <w:trPr>
          <w:trHeight w:val="397"/>
        </w:trPr>
        <w:tc>
          <w:tcPr>
            <w:tcW w:w="1276" w:type="dxa"/>
          </w:tcPr>
          <w:p w14:paraId="40DE5E7E" w14:textId="77777777" w:rsidR="002460D0" w:rsidRDefault="002460D0" w:rsidP="00C323AE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BDB1F1" wp14:editId="48604EA8">
                  <wp:extent cx="399671" cy="399671"/>
                  <wp:effectExtent l="0" t="0" r="0" b="0"/>
                  <wp:docPr id="16" name="Afbeelding 16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DBD0FB" w14:textId="77777777" w:rsidR="002460D0" w:rsidRPr="00D534DF" w:rsidRDefault="002460D0" w:rsidP="00C323AE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01E2B6C6" w14:textId="77777777" w:rsidR="002460D0" w:rsidRDefault="00563DF4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Demo_box-model</w:t>
            </w:r>
          </w:p>
          <w:p w14:paraId="64ECF26A" w14:textId="3B1170F6" w:rsidR="00070776" w:rsidRPr="00D534DF" w:rsidRDefault="00070776" w:rsidP="00C323AE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Demo flex</w:t>
            </w:r>
          </w:p>
        </w:tc>
      </w:tr>
    </w:tbl>
    <w:p w14:paraId="77F4BEA6" w14:textId="3F19E26C" w:rsidR="002460D0" w:rsidRDefault="00614AE8" w:rsidP="00137B54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 w:rsidRPr="00137B54">
        <w:rPr>
          <w:rStyle w:val="normaltextrun"/>
          <w:b w:val="0"/>
          <w:bCs w:val="0"/>
          <w:lang w:val="en-US"/>
        </w:rPr>
        <w:t>CV-</w:t>
      </w:r>
      <w:proofErr w:type="spellStart"/>
      <w:r w:rsidRPr="00137B54">
        <w:rPr>
          <w:rStyle w:val="normaltextrun"/>
          <w:b w:val="0"/>
          <w:bCs w:val="0"/>
          <w:lang w:val="en-US"/>
        </w:rPr>
        <w:t>oefening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: </w:t>
      </w:r>
      <w:proofErr w:type="spellStart"/>
      <w:r w:rsidRPr="00137B54">
        <w:rPr>
          <w:rStyle w:val="normaltextrun"/>
          <w:b w:val="0"/>
          <w:bCs w:val="0"/>
          <w:lang w:val="en-US"/>
        </w:rPr>
        <w:t>klassikale</w:t>
      </w:r>
      <w:proofErr w:type="spellEnd"/>
      <w:r w:rsidRPr="00137B54">
        <w:rPr>
          <w:rStyle w:val="normaltextrun"/>
          <w:b w:val="0"/>
          <w:bCs w:val="0"/>
          <w:lang w:val="en-US"/>
        </w:rPr>
        <w:t xml:space="preserve"> feedback</w:t>
      </w:r>
    </w:p>
    <w:p w14:paraId="6A36EE6C" w14:textId="77777777" w:rsidR="00FF1164" w:rsidRDefault="00137B54" w:rsidP="003A7BD1">
      <w:pPr>
        <w:pStyle w:val="Lijstalinea"/>
        <w:numPr>
          <w:ilvl w:val="0"/>
          <w:numId w:val="41"/>
        </w:numPr>
      </w:pPr>
      <w:r w:rsidRPr="000073A2">
        <w:t>Code valideren</w:t>
      </w:r>
      <w:r w:rsidR="000073A2" w:rsidRPr="000073A2">
        <w:t xml:space="preserve"> zowel via </w:t>
      </w:r>
      <w:r w:rsidR="000073A2">
        <w:fldChar w:fldCharType="begin"/>
      </w:r>
      <w:r w:rsidR="000073A2">
        <w:instrText xml:space="preserve"> HYPERLINK "</w:instrText>
      </w:r>
      <w:r w:rsidR="000073A2" w:rsidRPr="000073A2">
        <w:instrText>https://html5.validator.nu/</w:instrText>
      </w:r>
      <w:r w:rsidR="000073A2">
        <w:instrText xml:space="preserve">" </w:instrText>
      </w:r>
      <w:r w:rsidR="000073A2">
        <w:fldChar w:fldCharType="separate"/>
      </w:r>
      <w:r w:rsidR="000073A2" w:rsidRPr="00E13B91">
        <w:rPr>
          <w:rStyle w:val="Hyperlink"/>
        </w:rPr>
        <w:t>https://html5.validator.nu/</w:t>
      </w:r>
      <w:r w:rsidR="000073A2">
        <w:fldChar w:fldCharType="end"/>
      </w:r>
      <w:r w:rsidR="000073A2">
        <w:t xml:space="preserve"> als in Firefox</w:t>
      </w:r>
      <w:r w:rsidR="008F686B">
        <w:t xml:space="preserve"> </w:t>
      </w:r>
    </w:p>
    <w:p w14:paraId="4318C8C4" w14:textId="570C9CE5" w:rsidR="00593D27" w:rsidRDefault="00FF1164" w:rsidP="00FF1164">
      <w:pPr>
        <w:pStyle w:val="Lijstalinea"/>
      </w:pPr>
      <w:hyperlink r:id="rId20" w:history="1">
        <w:r w:rsidRPr="00E13B91">
          <w:rPr>
            <w:rStyle w:val="Hyperlink"/>
          </w:rPr>
          <w:t>https://chrispederick.com/work/web-developer/</w:t>
        </w:r>
      </w:hyperlink>
      <w:r w:rsidR="008F686B">
        <w:t xml:space="preserve"> </w:t>
      </w:r>
    </w:p>
    <w:p w14:paraId="36C4D24F" w14:textId="2E09CFB0" w:rsidR="000073A2" w:rsidRDefault="00FF1164" w:rsidP="003A7BD1">
      <w:pPr>
        <w:pStyle w:val="Lijstalinea"/>
        <w:numPr>
          <w:ilvl w:val="0"/>
          <w:numId w:val="41"/>
        </w:numPr>
      </w:pPr>
      <w:r>
        <w:t>Documentstructuur</w:t>
      </w:r>
      <w:r w:rsidR="00395AB0">
        <w:t>: header, main, footer, article</w:t>
      </w:r>
    </w:p>
    <w:p w14:paraId="49715267" w14:textId="2F095203" w:rsidR="00395AB0" w:rsidRDefault="00395AB0" w:rsidP="003A7BD1">
      <w:pPr>
        <w:pStyle w:val="Lijstalinea"/>
        <w:numPr>
          <w:ilvl w:val="0"/>
          <w:numId w:val="41"/>
        </w:numPr>
      </w:pPr>
      <w:r>
        <w:lastRenderedPageBreak/>
        <w:t>Hoofdingen en alinea’s</w:t>
      </w:r>
    </w:p>
    <w:p w14:paraId="63474CE2" w14:textId="77777777" w:rsidR="00ED5C50" w:rsidRDefault="00ED5C5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Box Model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D43DCE" w14:paraId="6388A018" w14:textId="77777777" w:rsidTr="00AC2EC4">
        <w:trPr>
          <w:trHeight w:val="397"/>
        </w:trPr>
        <w:tc>
          <w:tcPr>
            <w:tcW w:w="1276" w:type="dxa"/>
          </w:tcPr>
          <w:p w14:paraId="415D5E48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1EA2F6" wp14:editId="35B931C9">
                  <wp:extent cx="340661" cy="410400"/>
                  <wp:effectExtent l="0" t="0" r="2540" b="0"/>
                  <wp:docPr id="27" name="Afbeelding 27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5F6C4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D43DCE">
              <w:rPr>
                <w:rFonts w:ascii="Calibri" w:eastAsia="Calibri" w:hAnsi="Calibri" w:cs="Arial"/>
                <w:lang w:val="nl-BE" w:eastAsia="en-GB"/>
              </w:rPr>
              <w:t xml:space="preserve">Living in a box: in de browser zijn alle elementen in </w:t>
            </w:r>
            <w:r>
              <w:rPr>
                <w:rFonts w:ascii="Calibri" w:eastAsia="Calibri" w:hAnsi="Calibri" w:cs="Arial"/>
                <w:lang w:val="nl-BE" w:eastAsia="en-GB"/>
              </w:rPr>
              <w:t>boxen georganiseerd</w:t>
            </w:r>
          </w:p>
          <w:p w14:paraId="56D87702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Anatomie van een box: content/padding/border/margin</w:t>
            </w:r>
          </w:p>
          <w:p w14:paraId="495A634A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Box-sizing</w:t>
            </w:r>
          </w:p>
          <w:p w14:paraId="2B9FE660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Width en height, eenheden (rem, %, vh, vw)</w:t>
            </w:r>
          </w:p>
          <w:p w14:paraId="23067B87" w14:textId="77777777" w:rsidR="00ED5C50" w:rsidRDefault="00ED5C5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Border </w:t>
            </w:r>
          </w:p>
          <w:p w14:paraId="3055B835" w14:textId="76011252" w:rsidR="00924EF4" w:rsidRPr="00D43DCE" w:rsidRDefault="00924EF4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Browser default</w:t>
            </w:r>
            <w:r w:rsidR="004B2F2E">
              <w:rPr>
                <w:rFonts w:ascii="Calibri" w:eastAsia="Calibri" w:hAnsi="Calibri" w:cs="Arial"/>
                <w:lang w:val="nl-BE" w:eastAsia="en-GB"/>
              </w:rPr>
              <w:t xml:space="preserve"> voor margin/padding en </w:t>
            </w:r>
            <w:r w:rsidR="002F416B">
              <w:rPr>
                <w:rFonts w:ascii="Calibri" w:eastAsia="Calibri" w:hAnsi="Calibri" w:cs="Arial"/>
                <w:lang w:val="nl-BE" w:eastAsia="en-GB"/>
              </w:rPr>
              <w:t>normalize</w:t>
            </w:r>
            <w:r w:rsidR="004B2F2E">
              <w:rPr>
                <w:rFonts w:ascii="Calibri" w:eastAsia="Calibri" w:hAnsi="Calibri" w:cs="Arial"/>
                <w:lang w:val="nl-BE" w:eastAsia="en-GB"/>
              </w:rPr>
              <w:t>-klasse</w:t>
            </w:r>
          </w:p>
        </w:tc>
      </w:tr>
    </w:tbl>
    <w:p w14:paraId="0B72A691" w14:textId="77777777" w:rsidR="00ED5C50" w:rsidRPr="00D43DCE" w:rsidRDefault="00ED5C50" w:rsidP="00ED5C50"/>
    <w:p w14:paraId="486CC717" w14:textId="3ECCE4CE" w:rsidR="00ED5C50" w:rsidRDefault="00DC0FBF" w:rsidP="0029571F">
      <w:pPr>
        <w:pStyle w:val="Lijstalinea"/>
        <w:numPr>
          <w:ilvl w:val="0"/>
          <w:numId w:val="45"/>
        </w:numPr>
      </w:pPr>
      <w:r>
        <w:t xml:space="preserve">Inspector openen, indeling laten zien en hoveren over elementen zodat </w:t>
      </w:r>
      <w:r w:rsidR="001E2ADF">
        <w:t>je boxes ziet</w:t>
      </w:r>
    </w:p>
    <w:p w14:paraId="55727D9D" w14:textId="1F85092D" w:rsidR="001E2ADF" w:rsidRDefault="00BF5CE1" w:rsidP="0029571F">
      <w:pPr>
        <w:pStyle w:val="Lijstalinea"/>
        <w:numPr>
          <w:ilvl w:val="0"/>
          <w:numId w:val="45"/>
        </w:numPr>
      </w:pPr>
      <w:r>
        <w:t>Ul heeft standaard zowel margin als padding</w:t>
      </w:r>
    </w:p>
    <w:p w14:paraId="719F480D" w14:textId="6A662F03" w:rsidR="00937137" w:rsidRDefault="00937137" w:rsidP="0029571F">
      <w:pPr>
        <w:pStyle w:val="Lijstalinea"/>
        <w:numPr>
          <w:ilvl w:val="0"/>
          <w:numId w:val="45"/>
        </w:numPr>
      </w:pPr>
      <w:r>
        <w:t>Maak extern stijlblad</w:t>
      </w:r>
    </w:p>
    <w:p w14:paraId="4DBDD505" w14:textId="0A404C54" w:rsidR="00BF5CE1" w:rsidRDefault="00395E80" w:rsidP="0029571F">
      <w:pPr>
        <w:pStyle w:val="Lijstalinea"/>
        <w:numPr>
          <w:ilvl w:val="0"/>
          <w:numId w:val="45"/>
        </w:numPr>
      </w:pPr>
      <w:r>
        <w:t xml:space="preserve">Geef elk </w:t>
      </w:r>
      <w:r w:rsidR="00F908CB">
        <w:t xml:space="preserve">aside &gt; </w:t>
      </w:r>
      <w:r>
        <w:t>article een border</w:t>
      </w:r>
    </w:p>
    <w:p w14:paraId="09167685" w14:textId="25A774EE" w:rsidR="00C278F8" w:rsidRDefault="00C278F8" w:rsidP="0029571F">
      <w:pPr>
        <w:pStyle w:val="Lijstalinea"/>
        <w:numPr>
          <w:ilvl w:val="0"/>
          <w:numId w:val="45"/>
        </w:numPr>
        <w:rPr>
          <w:lang w:val="en-US"/>
        </w:rPr>
      </w:pPr>
      <w:r w:rsidRPr="00C278F8">
        <w:rPr>
          <w:lang w:val="en-US"/>
        </w:rPr>
        <w:t xml:space="preserve">Article: padding: 10px 20px 30px </w:t>
      </w:r>
      <w:r>
        <w:rPr>
          <w:lang w:val="en-US"/>
        </w:rPr>
        <w:t>40px</w:t>
      </w:r>
      <w:r w:rsidR="008715CA">
        <w:rPr>
          <w:lang w:val="en-US"/>
        </w:rPr>
        <w:t xml:space="preserve"> + </w:t>
      </w:r>
      <w:proofErr w:type="spellStart"/>
      <w:r w:rsidR="008715CA">
        <w:rPr>
          <w:lang w:val="en-US"/>
        </w:rPr>
        <w:t>bespreken</w:t>
      </w:r>
      <w:proofErr w:type="spellEnd"/>
      <w:r w:rsidR="008715CA">
        <w:rPr>
          <w:lang w:val="en-US"/>
        </w:rPr>
        <w:t xml:space="preserve"> in inspector</w:t>
      </w:r>
    </w:p>
    <w:p w14:paraId="243D8DC7" w14:textId="03BEF15F" w:rsidR="00A53AEC" w:rsidRDefault="00A53AEC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>Article: padding: 10px</w:t>
      </w:r>
      <w:r w:rsidR="008903ED">
        <w:rPr>
          <w:lang w:val="en-US"/>
        </w:rPr>
        <w:t xml:space="preserve"> 20px </w:t>
      </w:r>
      <w:proofErr w:type="spellStart"/>
      <w:r w:rsidR="008903ED">
        <w:rPr>
          <w:lang w:val="en-US"/>
        </w:rPr>
        <w:t>en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andere</w:t>
      </w:r>
      <w:proofErr w:type="spellEnd"/>
      <w:r w:rsidR="008903ED">
        <w:rPr>
          <w:lang w:val="en-US"/>
        </w:rPr>
        <w:t xml:space="preserve"> </w:t>
      </w:r>
      <w:proofErr w:type="spellStart"/>
      <w:r w:rsidR="008903ED">
        <w:rPr>
          <w:lang w:val="en-US"/>
        </w:rPr>
        <w:t>varianten</w:t>
      </w:r>
      <w:proofErr w:type="spellEnd"/>
    </w:p>
    <w:p w14:paraId="4F3E6ADB" w14:textId="6423443B" w:rsidR="00007B71" w:rsidRDefault="00007B71" w:rsidP="0029571F">
      <w:pPr>
        <w:pStyle w:val="Lijstaline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Article: margin: 10px 20px 30px 40px + collapsing margins </w:t>
      </w:r>
      <w:proofErr w:type="spellStart"/>
      <w:r>
        <w:rPr>
          <w:lang w:val="en-US"/>
        </w:rPr>
        <w:t>uitleggen</w:t>
      </w:r>
      <w:proofErr w:type="spellEnd"/>
    </w:p>
    <w:p w14:paraId="37FD71A3" w14:textId="643DCA11" w:rsidR="00EB5D13" w:rsidRDefault="00EB5D13" w:rsidP="0029571F">
      <w:pPr>
        <w:pStyle w:val="Lijstalinea"/>
        <w:numPr>
          <w:ilvl w:val="0"/>
          <w:numId w:val="45"/>
        </w:numPr>
      </w:pPr>
      <w:r w:rsidRPr="00EB5D13">
        <w:t xml:space="preserve">Nut van margin en padding? </w:t>
      </w:r>
      <w:r w:rsidR="00064202">
        <w:t>W</w:t>
      </w:r>
      <w:r>
        <w:t>itruimte</w:t>
      </w:r>
    </w:p>
    <w:p w14:paraId="317DD44E" w14:textId="44545408" w:rsidR="00064202" w:rsidRDefault="00064202" w:rsidP="00064202">
      <w:pPr>
        <w:pStyle w:val="Lijstalinea"/>
        <w:numPr>
          <w:ilvl w:val="0"/>
          <w:numId w:val="45"/>
        </w:numPr>
      </w:pPr>
      <w:r w:rsidRPr="005E7463">
        <w:t>Width</w:t>
      </w:r>
      <w:r>
        <w:t xml:space="preserve"> </w:t>
      </w:r>
    </w:p>
    <w:p w14:paraId="43467DEA" w14:textId="7A51B30A" w:rsidR="00064202" w:rsidRDefault="00064202" w:rsidP="00064202">
      <w:pPr>
        <w:pStyle w:val="Lijstalinea"/>
        <w:numPr>
          <w:ilvl w:val="1"/>
          <w:numId w:val="45"/>
        </w:numPr>
      </w:pPr>
      <w:r>
        <w:t>Geef width aan p, img</w:t>
      </w:r>
      <w:r w:rsidR="004A110B">
        <w:t xml:space="preserve">, </w:t>
      </w:r>
      <w:r w:rsidR="007C726D">
        <w:t>a</w:t>
      </w:r>
    </w:p>
    <w:p w14:paraId="02596216" w14:textId="77777777" w:rsidR="00064202" w:rsidRDefault="00064202" w:rsidP="00064202">
      <w:pPr>
        <w:pStyle w:val="Lijstalinea"/>
        <w:numPr>
          <w:ilvl w:val="1"/>
          <w:numId w:val="45"/>
        </w:numPr>
      </w:pPr>
      <w:r>
        <w:t>E</w:t>
      </w:r>
      <w:r w:rsidRPr="005E7463">
        <w:t>nkel block</w:t>
      </w:r>
      <w:r>
        <w:t>-elementen kunnen width krijgen, tenzij het element een intrinsieke width heeft (bijv img)</w:t>
      </w:r>
    </w:p>
    <w:p w14:paraId="2CA42F11" w14:textId="085666A0" w:rsidR="00F908CB" w:rsidRPr="005E7463" w:rsidRDefault="00F908CB" w:rsidP="00064202">
      <w:pPr>
        <w:pStyle w:val="Lijstalinea"/>
        <w:numPr>
          <w:ilvl w:val="1"/>
          <w:numId w:val="45"/>
        </w:numPr>
      </w:pPr>
      <w:r>
        <w:t>Toepassen op img in aside : width 100%</w:t>
      </w:r>
      <w:r w:rsidR="000D1C40">
        <w:t xml:space="preserve"> + figure{ margin: 1em 0;}</w:t>
      </w:r>
    </w:p>
    <w:p w14:paraId="479F0391" w14:textId="0CEA490C" w:rsidR="00917527" w:rsidRDefault="00197845" w:rsidP="00917527">
      <w:pPr>
        <w:pStyle w:val="Lijstalinea"/>
        <w:numPr>
          <w:ilvl w:val="0"/>
          <w:numId w:val="45"/>
        </w:numPr>
      </w:pPr>
      <w:r>
        <w:t xml:space="preserve">Geef </w:t>
      </w:r>
      <w:r w:rsidR="00F908CB">
        <w:t xml:space="preserve">aside &gt; figure &gt; </w:t>
      </w:r>
      <w:r>
        <w:t>img border van 20px</w:t>
      </w:r>
      <w:r w:rsidR="00211045">
        <w:t xml:space="preserve"> =&gt; eigenlijke breedte van img wordt </w:t>
      </w:r>
      <w:r w:rsidR="00917527">
        <w:t>140px. Box-sizing: border-box lost dit op.</w:t>
      </w:r>
    </w:p>
    <w:p w14:paraId="1D8F4445" w14:textId="77777777" w:rsidR="002F416B" w:rsidRDefault="009B4AAE" w:rsidP="00917527">
      <w:pPr>
        <w:pStyle w:val="Lijstalinea"/>
        <w:numPr>
          <w:ilvl w:val="0"/>
          <w:numId w:val="45"/>
        </w:numPr>
      </w:pPr>
      <w:r>
        <w:t xml:space="preserve">Browsers hebben een default voor margin en padding, niet noodzakelijk dezelfde. </w:t>
      </w:r>
      <w:r w:rsidR="0080581C">
        <w:t xml:space="preserve">Als sizing echt van belang is: </w:t>
      </w:r>
      <w:r w:rsidR="002F416B">
        <w:t>normalize</w:t>
      </w:r>
      <w:r w:rsidR="0080581C">
        <w:t>-klasse gebruiken</w:t>
      </w:r>
    </w:p>
    <w:p w14:paraId="129AC348" w14:textId="183DFFE9" w:rsidR="009B4AAE" w:rsidRDefault="002F416B" w:rsidP="002F416B">
      <w:pPr>
        <w:pStyle w:val="Lijstalinea"/>
      </w:pPr>
      <w:r>
        <w:t xml:space="preserve"> </w:t>
      </w:r>
      <w:hyperlink r:id="rId21" w:history="1">
        <w:r w:rsidRPr="004371BB">
          <w:rPr>
            <w:rStyle w:val="Hyperlink"/>
          </w:rPr>
          <w:t>https://necolas.github.io/normalize.css/</w:t>
        </w:r>
      </w:hyperlink>
      <w:r>
        <w:t xml:space="preserve"> </w:t>
      </w:r>
    </w:p>
    <w:p w14:paraId="52455CA9" w14:textId="08E26179" w:rsidR="00077C8D" w:rsidRDefault="00077C8D" w:rsidP="00077C8D">
      <w:pPr>
        <w:ind w:left="360"/>
      </w:pP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077C8D" w:rsidRPr="00214BD1" w14:paraId="6722CEDA" w14:textId="77777777" w:rsidTr="00AC2EC4">
        <w:trPr>
          <w:trHeight w:val="397"/>
        </w:trPr>
        <w:tc>
          <w:tcPr>
            <w:tcW w:w="1276" w:type="dxa"/>
          </w:tcPr>
          <w:p w14:paraId="0549A6FB" w14:textId="77777777" w:rsidR="00077C8D" w:rsidRPr="00EE5643" w:rsidRDefault="00077C8D" w:rsidP="00AC2EC4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667483" wp14:editId="204943C2">
                  <wp:extent cx="460228" cy="460228"/>
                  <wp:effectExtent l="0" t="0" r="0" b="0"/>
                  <wp:docPr id="31" name="Afbeelding 3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5979990" w14:textId="126B9AA5" w:rsidR="00077C8D" w:rsidRDefault="00077C8D" w:rsidP="00077C8D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UOVT:</w:t>
            </w:r>
            <w:r w:rsidR="0024270F">
              <w:rPr>
                <w:lang w:val="nl-BE" w:eastAsia="en-GB"/>
              </w:rPr>
              <w:t xml:space="preserve"> verbeter de basis-layout van </w:t>
            </w:r>
            <w:r w:rsidR="000E767A">
              <w:rPr>
                <w:lang w:val="nl-BE" w:eastAsia="en-GB"/>
              </w:rPr>
              <w:t xml:space="preserve">een webpagina op halfgroot scherm </w:t>
            </w:r>
          </w:p>
          <w:p w14:paraId="45186EDA" w14:textId="17279671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Geef html een achtergrondkleur</w:t>
            </w:r>
          </w:p>
          <w:p w14:paraId="64C32D56" w14:textId="21433143" w:rsidR="006039E7" w:rsidRDefault="006039E7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Beperk breedte van 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header/</w:t>
            </w:r>
            <w:r>
              <w:rPr>
                <w:rFonts w:ascii="Calibri" w:eastAsia="Calibri" w:hAnsi="Calibri" w:cs="Arial"/>
                <w:lang w:val="nl-BE" w:eastAsia="en-GB"/>
              </w:rPr>
              <w:t>main</w:t>
            </w:r>
            <w:r w:rsidR="00844654">
              <w:rPr>
                <w:rFonts w:ascii="Calibri" w:eastAsia="Calibri" w:hAnsi="Calibri" w:cs="Arial"/>
                <w:lang w:val="nl-BE" w:eastAsia="en-GB"/>
              </w:rPr>
              <w:t>/footer (gebruik div als wrapper)</w:t>
            </w:r>
            <w:r w:rsidR="00256FC2">
              <w:rPr>
                <w:rFonts w:ascii="Calibri" w:eastAsia="Calibri" w:hAnsi="Calibri" w:cs="Arial"/>
                <w:lang w:val="nl-BE" w:eastAsia="en-GB"/>
              </w:rPr>
              <w:t xml:space="preserve"> op flexibele manier</w:t>
            </w:r>
          </w:p>
          <w:p w14:paraId="5FA427B7" w14:textId="0D73B4F0" w:rsidR="00844654" w:rsidRDefault="0084465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Voorzie padding</w:t>
            </w:r>
          </w:p>
          <w:p w14:paraId="2AF10466" w14:textId="01009AE4" w:rsidR="00AC4714" w:rsidRDefault="00AC4714" w:rsidP="006039E7">
            <w:pPr>
              <w:pStyle w:val="Lijstalinea"/>
              <w:numPr>
                <w:ilvl w:val="0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Inspiratie:</w:t>
            </w:r>
          </w:p>
          <w:p w14:paraId="2709CE33" w14:textId="323119E0" w:rsidR="005E2AE7" w:rsidRPr="002F416B" w:rsidRDefault="005E2AE7" w:rsidP="002F416B">
            <w:pPr>
              <w:pStyle w:val="Lijstalinea"/>
              <w:numPr>
                <w:ilvl w:val="1"/>
                <w:numId w:val="47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22" w:history="1">
              <w:r w:rsidRPr="00E13B91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https://alistapart.com/article/a-content-model-is-not-a-design-system/</w:t>
              </w:r>
            </w:hyperlink>
          </w:p>
          <w:p w14:paraId="7C65C426" w14:textId="440570CA" w:rsidR="00077C8D" w:rsidRPr="00AC36A6" w:rsidRDefault="00077C8D" w:rsidP="00AC2EC4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 xml:space="preserve"> </w:t>
            </w:r>
          </w:p>
        </w:tc>
      </w:tr>
    </w:tbl>
    <w:p w14:paraId="6FC21FC4" w14:textId="77777777" w:rsidR="00077C8D" w:rsidRPr="00EB5D13" w:rsidRDefault="00077C8D" w:rsidP="00077C8D">
      <w:pPr>
        <w:ind w:left="360"/>
      </w:pPr>
    </w:p>
    <w:p w14:paraId="7CF61DF6" w14:textId="26988B40" w:rsidR="00ED5C50" w:rsidRDefault="00FD5C00" w:rsidP="00ED5C5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Display Property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D5C50" w:rsidRPr="00FD5C00" w14:paraId="0DE87B03" w14:textId="77777777" w:rsidTr="00AC2EC4">
        <w:trPr>
          <w:trHeight w:val="397"/>
        </w:trPr>
        <w:tc>
          <w:tcPr>
            <w:tcW w:w="1276" w:type="dxa"/>
          </w:tcPr>
          <w:p w14:paraId="08E86F6B" w14:textId="77777777" w:rsidR="00ED5C50" w:rsidRPr="00EE5643" w:rsidRDefault="00ED5C5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FCEE00" wp14:editId="47519837">
                  <wp:extent cx="340661" cy="410400"/>
                  <wp:effectExtent l="0" t="0" r="2540" b="0"/>
                  <wp:docPr id="28" name="Afbeelding 28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3173F69" w14:textId="2A5CAED7" w:rsidR="00ED5C50" w:rsidRPr="00FD5C00" w:rsidRDefault="00FD5C00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FD5C00">
              <w:rPr>
                <w:rFonts w:ascii="Calibri" w:eastAsia="Calibri" w:hAnsi="Calibri" w:cs="Arial"/>
                <w:lang w:eastAsia="en-GB"/>
              </w:rPr>
              <w:t>Display none, inline, block, inline</w:t>
            </w:r>
            <w:r>
              <w:rPr>
                <w:rFonts w:ascii="Calibri" w:eastAsia="Calibri" w:hAnsi="Calibri" w:cs="Arial"/>
                <w:lang w:eastAsia="en-GB"/>
              </w:rPr>
              <w:t xml:space="preserve"> block</w:t>
            </w:r>
          </w:p>
        </w:tc>
      </w:tr>
    </w:tbl>
    <w:p w14:paraId="2AC3C9BB" w14:textId="437B335A" w:rsidR="00ED5C50" w:rsidRDefault="00ED5C50" w:rsidP="00ED5C50">
      <w:pPr>
        <w:rPr>
          <w:lang w:val="en-US"/>
        </w:rPr>
      </w:pPr>
    </w:p>
    <w:p w14:paraId="629E2725" w14:textId="6A20A34F" w:rsidR="00ED6C1D" w:rsidRDefault="005E7463" w:rsidP="00ED6C1D">
      <w:pPr>
        <w:pStyle w:val="Lijstalinea"/>
        <w:numPr>
          <w:ilvl w:val="0"/>
          <w:numId w:val="42"/>
        </w:numPr>
      </w:pPr>
      <w:r w:rsidRPr="00ED6C1D">
        <w:t>Demo</w:t>
      </w:r>
      <w:r w:rsidR="00ED6C1D" w:rsidRPr="00ED6C1D">
        <w:t xml:space="preserve"> hoe met display </w:t>
      </w:r>
      <w:r w:rsidR="008B493B">
        <w:t xml:space="preserve">de </w:t>
      </w:r>
      <w:r w:rsidR="00ED6C1D" w:rsidRPr="00ED6C1D">
        <w:t>prop</w:t>
      </w:r>
      <w:r w:rsidR="00ED6C1D">
        <w:t>erties van elementen gewijzigd kunnen worden</w:t>
      </w:r>
    </w:p>
    <w:p w14:paraId="01260630" w14:textId="09BB54A6" w:rsidR="003E6431" w:rsidRPr="00ED6C1D" w:rsidRDefault="003E6431" w:rsidP="00ED6C1D">
      <w:pPr>
        <w:pStyle w:val="Lijstalinea"/>
        <w:numPr>
          <w:ilvl w:val="0"/>
          <w:numId w:val="42"/>
        </w:numPr>
      </w:pPr>
      <w:r>
        <w:t>Concreet voorbeeld: a-element in div een display-block geven</w:t>
      </w:r>
      <w:r w:rsidR="00C84765">
        <w:t xml:space="preserve"> (zodat hele div aanklikbaar wordt)</w:t>
      </w:r>
    </w:p>
    <w:p w14:paraId="6496B677" w14:textId="77777777" w:rsidR="00FD5C00" w:rsidRDefault="00FD5C00" w:rsidP="00FD5C00">
      <w:pPr>
        <w:pStyle w:val="Kop1"/>
        <w:numPr>
          <w:ilvl w:val="0"/>
          <w:numId w:val="40"/>
        </w:numPr>
        <w:rPr>
          <w:rStyle w:val="normaltextrun"/>
          <w:b w:val="0"/>
          <w:bCs w:val="0"/>
          <w:lang w:val="en-US"/>
        </w:rPr>
      </w:pPr>
      <w:r>
        <w:rPr>
          <w:rStyle w:val="normaltextrun"/>
          <w:b w:val="0"/>
          <w:bCs w:val="0"/>
          <w:lang w:val="en-US"/>
        </w:rPr>
        <w:t>Flex Box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FD5C00" w:rsidRPr="003F20EA" w14:paraId="766731C8" w14:textId="77777777" w:rsidTr="00AC2EC4">
        <w:trPr>
          <w:trHeight w:val="397"/>
        </w:trPr>
        <w:tc>
          <w:tcPr>
            <w:tcW w:w="1276" w:type="dxa"/>
          </w:tcPr>
          <w:p w14:paraId="04E2CE6C" w14:textId="77777777" w:rsidR="00FD5C00" w:rsidRPr="00EE5643" w:rsidRDefault="00FD5C00" w:rsidP="00AC2EC4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"https://freeiconshop.com/wp-content/uploads/edd/css-outline.png"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"https://www.pinclipart.com/picdir/middle/373-3736977_symbol-css-icon-logo-png-clipart.png"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EDB692" wp14:editId="03FE2156">
                  <wp:extent cx="340661" cy="410400"/>
                  <wp:effectExtent l="0" t="0" r="2540" b="0"/>
                  <wp:docPr id="29" name="Afbeelding 29" descr="Symbol - Css Icon Logo Png Clipart (#3736977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ymbol - Css Icon Logo Png Clipart (#3736977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61" cy="41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55F018" w14:textId="77777777" w:rsidR="00FD5C00" w:rsidRDefault="003F20EA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 w:rsidRPr="003F20EA">
              <w:rPr>
                <w:rFonts w:ascii="Calibri" w:eastAsia="Calibri" w:hAnsi="Calibri" w:cs="Arial"/>
                <w:lang w:eastAsia="en-GB"/>
              </w:rPr>
              <w:t xml:space="preserve">Lay-out in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één</w:t>
            </w:r>
            <w:proofErr w:type="spellEnd"/>
            <w:r w:rsidRPr="003F20EA"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 w:rsidRPr="003F20EA">
              <w:rPr>
                <w:rFonts w:ascii="Calibri" w:eastAsia="Calibri" w:hAnsi="Calibri" w:cs="Arial"/>
                <w:lang w:eastAsia="en-GB"/>
              </w:rPr>
              <w:t>rich</w:t>
            </w:r>
            <w:r>
              <w:rPr>
                <w:rFonts w:ascii="Calibri" w:eastAsia="Calibri" w:hAnsi="Calibri" w:cs="Arial"/>
                <w:lang w:eastAsia="en-GB"/>
              </w:rPr>
              <w:t>ting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(horizontal of vertical)</w:t>
            </w:r>
          </w:p>
          <w:p w14:paraId="6934CCD8" w14:textId="77777777" w:rsidR="003F20EA" w:rsidRDefault="0080436B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Display: flex</w:t>
            </w:r>
            <w:r w:rsidR="00782457">
              <w:rPr>
                <w:rFonts w:ascii="Calibri" w:eastAsia="Calibri" w:hAnsi="Calibri" w:cs="Arial"/>
                <w:lang w:eastAsia="en-GB"/>
              </w:rPr>
              <w:t xml:space="preserve"> </w:t>
            </w:r>
          </w:p>
          <w:p w14:paraId="7D59BAFB" w14:textId="12501D77" w:rsidR="00782457" w:rsidRPr="003F20EA" w:rsidRDefault="00D749D3" w:rsidP="00AC2EC4">
            <w:pPr>
              <w:pStyle w:val="Lijstalinea"/>
              <w:numPr>
                <w:ilvl w:val="0"/>
                <w:numId w:val="25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Flex-direction, justify-content, align-items</w:t>
            </w:r>
          </w:p>
        </w:tc>
      </w:tr>
    </w:tbl>
    <w:p w14:paraId="341EC1C8" w14:textId="65C2EE15" w:rsidR="00ED5C50" w:rsidRDefault="00ED5C50" w:rsidP="00ED5C50">
      <w:pPr>
        <w:rPr>
          <w:lang w:val="en-US"/>
        </w:rPr>
      </w:pPr>
    </w:p>
    <w:p w14:paraId="02347FAA" w14:textId="6826F316" w:rsidR="0055374B" w:rsidRDefault="0055374B" w:rsidP="0055374B">
      <w:pPr>
        <w:pStyle w:val="Lijstalinea"/>
        <w:numPr>
          <w:ilvl w:val="0"/>
          <w:numId w:val="46"/>
        </w:numPr>
      </w:pPr>
      <w:r w:rsidRPr="004C61A8">
        <w:t xml:space="preserve">Documentatie op </w:t>
      </w:r>
      <w:hyperlink r:id="rId23" w:history="1">
        <w:r w:rsidR="004C61A8" w:rsidRPr="00E13B91">
          <w:rPr>
            <w:rStyle w:val="Hyperlink"/>
          </w:rPr>
          <w:t>http://frontend.webontwerp.ucll.be/CSS_flexbox/</w:t>
        </w:r>
      </w:hyperlink>
      <w:r w:rsidR="004C61A8">
        <w:t xml:space="preserve"> en </w:t>
      </w:r>
      <w:hyperlink r:id="rId24" w:history="1">
        <w:r w:rsidR="004C61A8" w:rsidRPr="00E13B91">
          <w:rPr>
            <w:rStyle w:val="Hyperlink"/>
          </w:rPr>
          <w:t>https://css-tricks.com/snippets/css/a-guide-to-flexbox/</w:t>
        </w:r>
      </w:hyperlink>
      <w:r w:rsidR="004C61A8">
        <w:t xml:space="preserve"> </w:t>
      </w:r>
    </w:p>
    <w:p w14:paraId="39487B4B" w14:textId="18EF2EA2" w:rsidR="004C61A8" w:rsidRDefault="001909D2" w:rsidP="0055374B">
      <w:pPr>
        <w:pStyle w:val="Lijstalinea"/>
        <w:numPr>
          <w:ilvl w:val="0"/>
          <w:numId w:val="46"/>
        </w:numPr>
      </w:pPr>
      <w:r>
        <w:t xml:space="preserve">In </w:t>
      </w:r>
      <w:r w:rsidR="006C42DA">
        <w:t xml:space="preserve">demo_box-model </w:t>
      </w:r>
      <w:r w:rsidR="006B5FF7">
        <w:t>3</w:t>
      </w:r>
      <w:r w:rsidR="006C42DA">
        <w:t xml:space="preserve"> figures met town hall toevoegen, border geven zodat ze afgebakend zijn</w:t>
      </w:r>
    </w:p>
    <w:p w14:paraId="235B6758" w14:textId="32275086" w:rsidR="00381D46" w:rsidRDefault="00381D46" w:rsidP="0055374B">
      <w:pPr>
        <w:pStyle w:val="Lijstalinea"/>
        <w:numPr>
          <w:ilvl w:val="0"/>
          <w:numId w:val="46"/>
        </w:numPr>
      </w:pPr>
      <w:r>
        <w:t>Figures vormen één geheel, dus verzamelen in een div</w:t>
      </w:r>
      <w:r w:rsidR="00424D19">
        <w:t>; div id en border geven</w:t>
      </w:r>
    </w:p>
    <w:p w14:paraId="174E4B37" w14:textId="31193FA9" w:rsidR="00622359" w:rsidRDefault="00115385" w:rsidP="0055374B">
      <w:pPr>
        <w:pStyle w:val="Lijstalinea"/>
        <w:numPr>
          <w:ilvl w:val="0"/>
          <w:numId w:val="46"/>
        </w:numPr>
      </w:pPr>
      <w:r>
        <w:t>Om ze horizontaal te schikken: ouder (=div) display:flex geven</w:t>
      </w:r>
    </w:p>
    <w:p w14:paraId="30ABFCE7" w14:textId="7EAB9407" w:rsidR="00A569EB" w:rsidRDefault="00A569EB" w:rsidP="0055374B">
      <w:pPr>
        <w:pStyle w:val="Lijstalinea"/>
        <w:numPr>
          <w:ilvl w:val="0"/>
          <w:numId w:val="46"/>
        </w:numPr>
      </w:pPr>
      <w:r>
        <w:t>Figures gaan dan langs mekaar staan</w:t>
      </w:r>
      <w:r w:rsidR="006B5FF7">
        <w:t>; justify-content testen</w:t>
      </w:r>
      <w:r w:rsidR="002D7820">
        <w:t>; default margin weghalen</w:t>
      </w:r>
    </w:p>
    <w:p w14:paraId="4230E4D0" w14:textId="79047EF4" w:rsidR="006B5FF7" w:rsidRDefault="00740854" w:rsidP="0055374B">
      <w:pPr>
        <w:pStyle w:val="Lijstalinea"/>
        <w:numPr>
          <w:ilvl w:val="0"/>
          <w:numId w:val="46"/>
        </w:numPr>
      </w:pPr>
      <w:r>
        <w:lastRenderedPageBreak/>
        <w:t xml:space="preserve">Figure toevoegen, flex-wrap </w:t>
      </w:r>
      <w:r w:rsidR="004C6C0A">
        <w:t>tonen (blijft ééndimensionaal, ook al is verdeeld over twee rijen)</w:t>
      </w:r>
    </w:p>
    <w:p w14:paraId="3C874682" w14:textId="3C789650" w:rsidR="004C6C0A" w:rsidRDefault="00382AB1" w:rsidP="0055374B">
      <w:pPr>
        <w:pStyle w:val="Lijstalinea"/>
        <w:numPr>
          <w:ilvl w:val="0"/>
          <w:numId w:val="46"/>
        </w:numPr>
      </w:pPr>
      <w:r>
        <w:t>Width van img op 100% zetten</w:t>
      </w:r>
      <w:r w:rsidR="00DB4E20">
        <w:t xml:space="preserve"> =&gt; img neemt </w:t>
      </w:r>
      <w:r w:rsidR="007D4B38">
        <w:t>alle</w:t>
      </w:r>
      <w:r w:rsidR="00DB4E20">
        <w:t xml:space="preserve"> beschikbare ruimte in</w:t>
      </w:r>
    </w:p>
    <w:p w14:paraId="792B4B9B" w14:textId="40E1EF9B" w:rsidR="007D4B38" w:rsidRDefault="007D4B38" w:rsidP="0055374B">
      <w:pPr>
        <w:pStyle w:val="Lijstalinea"/>
        <w:numPr>
          <w:ilvl w:val="0"/>
          <w:numId w:val="46"/>
        </w:numPr>
      </w:pPr>
      <w:r>
        <w:t>Spelen met breedte van het browserscherm. Img min-width geven.</w:t>
      </w:r>
    </w:p>
    <w:p w14:paraId="36B1E9FF" w14:textId="18AABFC9" w:rsidR="00630711" w:rsidRDefault="00112063" w:rsidP="0055374B">
      <w:pPr>
        <w:pStyle w:val="Lijstalinea"/>
        <w:numPr>
          <w:ilvl w:val="0"/>
          <w:numId w:val="46"/>
        </w:numPr>
      </w:pPr>
      <w:r>
        <w:t>Wordt vaak gebruikt om navigatie te positioneren =&gt; demo flex tonen</w:t>
      </w:r>
    </w:p>
    <w:p w14:paraId="45897BC8" w14:textId="3457F47D" w:rsidR="004C6C0A" w:rsidRDefault="004C6C0A" w:rsidP="004C6C0A"/>
    <w:p w14:paraId="2D4B2997" w14:textId="77777777" w:rsidR="004C6C0A" w:rsidRDefault="004C6C0A" w:rsidP="004C6C0A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C7561" w:rsidRPr="00214BD1" w14:paraId="01901F6F" w14:textId="77777777" w:rsidTr="00AC2EC4">
        <w:trPr>
          <w:trHeight w:val="397"/>
        </w:trPr>
        <w:tc>
          <w:tcPr>
            <w:tcW w:w="1276" w:type="dxa"/>
          </w:tcPr>
          <w:p w14:paraId="0AF3BF12" w14:textId="77777777" w:rsidR="005C7561" w:rsidRPr="00EE5643" w:rsidRDefault="005C7561" w:rsidP="00AC2EC4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1129821" wp14:editId="7CE54E6A">
                  <wp:extent cx="460228" cy="460228"/>
                  <wp:effectExtent l="0" t="0" r="0" b="0"/>
                  <wp:docPr id="30" name="Afbeelding 30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799AE2A" w14:textId="77777777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UOVT: Gebruik flex om de navigatie van je website vorm te geven</w:t>
            </w:r>
            <w:r w:rsidR="00D52360" w:rsidRPr="00AC36A6">
              <w:rPr>
                <w:lang w:val="nl-BE" w:eastAsia="en-GB"/>
              </w:rPr>
              <w:t>,</w:t>
            </w:r>
            <w:r w:rsidRPr="00AC36A6">
              <w:rPr>
                <w:lang w:val="nl-BE" w:eastAsia="en-GB"/>
              </w:rPr>
              <w:t xml:space="preserve"> </w:t>
            </w:r>
          </w:p>
          <w:p w14:paraId="1BB8D5A6" w14:textId="35DECFB9" w:rsidR="00D52360" w:rsidRPr="00AC36A6" w:rsidRDefault="005C7561" w:rsidP="00AC36A6">
            <w:pPr>
              <w:rPr>
                <w:lang w:val="nl-BE" w:eastAsia="en-GB"/>
              </w:rPr>
            </w:pPr>
            <w:r w:rsidRPr="00AC36A6">
              <w:rPr>
                <w:lang w:val="nl-BE" w:eastAsia="en-GB"/>
              </w:rPr>
              <w:t>smal en breed scherm in aparte css-bestanden</w:t>
            </w:r>
            <w:r w:rsidR="00D52360" w:rsidRPr="00AC36A6">
              <w:rPr>
                <w:lang w:val="nl-BE" w:eastAsia="en-GB"/>
              </w:rPr>
              <w:t xml:space="preserve"> zie</w:t>
            </w:r>
          </w:p>
          <w:p w14:paraId="49CE11DD" w14:textId="220C5B29" w:rsidR="005C7561" w:rsidRPr="00AC36A6" w:rsidRDefault="00AC36A6" w:rsidP="00AC36A6">
            <w:pPr>
              <w:rPr>
                <w:lang w:val="nl-BE" w:eastAsia="en-GB"/>
              </w:rPr>
            </w:pPr>
            <w:hyperlink r:id="rId25" w:history="1">
              <w:r w:rsidRPr="00E13B91">
                <w:rPr>
                  <w:rStyle w:val="Hyperlink"/>
                  <w:lang w:val="nl-BE" w:eastAsia="en-GB"/>
                </w:rPr>
                <w:t>https://webontwerp.ucll.be/web1/toledo/exercises/lab6/navigation/index.html</w:t>
              </w:r>
            </w:hyperlink>
            <w:r w:rsidR="00D52360" w:rsidRPr="00AC36A6">
              <w:rPr>
                <w:lang w:val="nl-BE" w:eastAsia="en-GB"/>
              </w:rPr>
              <w:t xml:space="preserve"> </w:t>
            </w:r>
          </w:p>
        </w:tc>
      </w:tr>
    </w:tbl>
    <w:p w14:paraId="354070E5" w14:textId="77777777" w:rsidR="00FC4A70" w:rsidRPr="005C7561" w:rsidRDefault="00FC4A70" w:rsidP="00FC4A70"/>
    <w:sectPr w:rsidR="00FC4A70" w:rsidRPr="005C7561" w:rsidSect="00790BD1">
      <w:headerReference w:type="default" r:id="rId26"/>
      <w:footerReference w:type="default" r:id="rId27"/>
      <w:headerReference w:type="first" r:id="rId28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183DA" w14:textId="77777777" w:rsidR="00837858" w:rsidRDefault="00837858" w:rsidP="00AA2B46">
      <w:r>
        <w:separator/>
      </w:r>
    </w:p>
  </w:endnote>
  <w:endnote w:type="continuationSeparator" w:id="0">
    <w:p w14:paraId="4F15D01A" w14:textId="77777777" w:rsidR="00837858" w:rsidRDefault="00837858" w:rsidP="00AA2B46">
      <w:r>
        <w:continuationSeparator/>
      </w:r>
    </w:p>
  </w:endnote>
  <w:endnote w:type="continuationNotice" w:id="1">
    <w:p w14:paraId="51E95627" w14:textId="77777777" w:rsidR="00837858" w:rsidRDefault="00837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9CD9A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38F8ACC5" w14:textId="77777777" w:rsidTr="004004C5">
      <w:tc>
        <w:tcPr>
          <w:tcW w:w="6663" w:type="dxa"/>
        </w:tcPr>
        <w:p w14:paraId="58114943" w14:textId="29D70472" w:rsidR="00043B06" w:rsidRPr="00D367DC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placeholder>
                <w:docPart w:val="DE785CC9E1231B449474E792FA2D0C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367DC" w:rsidRPr="00D367DC">
                <w:rPr>
                  <w:color w:val="808080" w:themeColor="background1" w:themeShade="80"/>
                  <w:szCs w:val="22"/>
                  <w:lang w:val="en-US"/>
                </w:rPr>
                <w:t>Week 2 - CSS Intro, HTML forms &amp; tables</w:t>
              </w:r>
            </w:sdtContent>
          </w:sdt>
        </w:p>
      </w:tc>
      <w:tc>
        <w:tcPr>
          <w:tcW w:w="2363" w:type="dxa"/>
        </w:tcPr>
        <w:p w14:paraId="2A3471A6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708D5A3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68F8A069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D577D" w14:textId="77777777" w:rsidR="00837858" w:rsidRDefault="00837858" w:rsidP="00AA2B46">
      <w:r>
        <w:separator/>
      </w:r>
    </w:p>
  </w:footnote>
  <w:footnote w:type="continuationSeparator" w:id="0">
    <w:p w14:paraId="614CB6AA" w14:textId="77777777" w:rsidR="00837858" w:rsidRDefault="00837858" w:rsidP="00AA2B46">
      <w:r>
        <w:continuationSeparator/>
      </w:r>
    </w:p>
  </w:footnote>
  <w:footnote w:type="continuationNotice" w:id="1">
    <w:p w14:paraId="7DFA1E36" w14:textId="77777777" w:rsidR="00837858" w:rsidRDefault="008378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8692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BF2983" wp14:editId="61A84D5C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BA73D1" w14:textId="77777777" w:rsidR="0006608B" w:rsidRDefault="0006608B" w:rsidP="0006608B">
    <w:pPr>
      <w:pStyle w:val="Koptekst"/>
      <w:jc w:val="right"/>
    </w:pPr>
  </w:p>
  <w:p w14:paraId="62F9FE87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A506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AC9E8D" wp14:editId="494B3408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609"/>
    <w:multiLevelType w:val="hybridMultilevel"/>
    <w:tmpl w:val="ABD6BB4C"/>
    <w:lvl w:ilvl="0" w:tplc="5AB2D9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56920"/>
    <w:multiLevelType w:val="hybridMultilevel"/>
    <w:tmpl w:val="BEC6453C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241B"/>
    <w:multiLevelType w:val="hybridMultilevel"/>
    <w:tmpl w:val="230A8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8929C0"/>
    <w:multiLevelType w:val="hybridMultilevel"/>
    <w:tmpl w:val="DF185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7719A"/>
    <w:multiLevelType w:val="hybridMultilevel"/>
    <w:tmpl w:val="986A9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751"/>
    <w:multiLevelType w:val="hybridMultilevel"/>
    <w:tmpl w:val="A0A0C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F5EDF"/>
    <w:multiLevelType w:val="hybridMultilevel"/>
    <w:tmpl w:val="ADF88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F00B7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C41BB"/>
    <w:multiLevelType w:val="hybridMultilevel"/>
    <w:tmpl w:val="2BD4E9B6"/>
    <w:lvl w:ilvl="0" w:tplc="70FCE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A7F2E"/>
    <w:multiLevelType w:val="hybridMultilevel"/>
    <w:tmpl w:val="A0A0C848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94F47"/>
    <w:multiLevelType w:val="hybridMultilevel"/>
    <w:tmpl w:val="DEA2AEBA"/>
    <w:lvl w:ilvl="0" w:tplc="8E76D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0347"/>
    <w:multiLevelType w:val="hybridMultilevel"/>
    <w:tmpl w:val="33ACAB8E"/>
    <w:lvl w:ilvl="0" w:tplc="D00E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87737"/>
    <w:multiLevelType w:val="hybridMultilevel"/>
    <w:tmpl w:val="56380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C4F0E"/>
    <w:multiLevelType w:val="hybridMultilevel"/>
    <w:tmpl w:val="21807B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952"/>
    <w:multiLevelType w:val="hybridMultilevel"/>
    <w:tmpl w:val="E4866C62"/>
    <w:lvl w:ilvl="0" w:tplc="E6CCC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32" w15:restartNumberingAfterBreak="0">
    <w:nsid w:val="594E3D05"/>
    <w:multiLevelType w:val="hybridMultilevel"/>
    <w:tmpl w:val="6436C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C3C28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90D6F"/>
    <w:multiLevelType w:val="hybridMultilevel"/>
    <w:tmpl w:val="27B0E714"/>
    <w:lvl w:ilvl="0" w:tplc="587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46E57"/>
    <w:multiLevelType w:val="hybridMultilevel"/>
    <w:tmpl w:val="A4C0D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311DC4"/>
    <w:multiLevelType w:val="hybridMultilevel"/>
    <w:tmpl w:val="BEC64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F33A0"/>
    <w:multiLevelType w:val="hybridMultilevel"/>
    <w:tmpl w:val="9F2CC57A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C186D04"/>
    <w:multiLevelType w:val="hybridMultilevel"/>
    <w:tmpl w:val="9F2CC57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8653820">
    <w:abstractNumId w:val="31"/>
  </w:num>
  <w:num w:numId="2" w16cid:durableId="501513098">
    <w:abstractNumId w:val="10"/>
  </w:num>
  <w:num w:numId="3" w16cid:durableId="1038581406">
    <w:abstractNumId w:val="38"/>
  </w:num>
  <w:num w:numId="4" w16cid:durableId="1206141962">
    <w:abstractNumId w:val="41"/>
  </w:num>
  <w:num w:numId="5" w16cid:durableId="1834879536">
    <w:abstractNumId w:val="1"/>
  </w:num>
  <w:num w:numId="6" w16cid:durableId="1228689336">
    <w:abstractNumId w:val="12"/>
  </w:num>
  <w:num w:numId="7" w16cid:durableId="2123114321">
    <w:abstractNumId w:val="36"/>
  </w:num>
  <w:num w:numId="8" w16cid:durableId="1764455760">
    <w:abstractNumId w:val="21"/>
  </w:num>
  <w:num w:numId="9" w16cid:durableId="1135099169">
    <w:abstractNumId w:val="16"/>
  </w:num>
  <w:num w:numId="10" w16cid:durableId="1330789171">
    <w:abstractNumId w:val="6"/>
  </w:num>
  <w:num w:numId="11" w16cid:durableId="504397593">
    <w:abstractNumId w:val="5"/>
  </w:num>
  <w:num w:numId="12" w16cid:durableId="1079713972">
    <w:abstractNumId w:val="7"/>
  </w:num>
  <w:num w:numId="13" w16cid:durableId="1334987067">
    <w:abstractNumId w:val="4"/>
  </w:num>
  <w:num w:numId="14" w16cid:durableId="1420445037">
    <w:abstractNumId w:val="29"/>
  </w:num>
  <w:num w:numId="15" w16cid:durableId="1586961313">
    <w:abstractNumId w:val="15"/>
  </w:num>
  <w:num w:numId="16" w16cid:durableId="771437027">
    <w:abstractNumId w:val="35"/>
  </w:num>
  <w:num w:numId="17" w16cid:durableId="304891409">
    <w:abstractNumId w:val="37"/>
  </w:num>
  <w:num w:numId="18" w16cid:durableId="131749880">
    <w:abstractNumId w:val="28"/>
  </w:num>
  <w:num w:numId="19" w16cid:durableId="649402404">
    <w:abstractNumId w:val="42"/>
  </w:num>
  <w:num w:numId="20" w16cid:durableId="328141542">
    <w:abstractNumId w:val="9"/>
  </w:num>
  <w:num w:numId="21" w16cid:durableId="1954969261">
    <w:abstractNumId w:val="3"/>
  </w:num>
  <w:num w:numId="22" w16cid:durableId="1273245580">
    <w:abstractNumId w:val="26"/>
  </w:num>
  <w:num w:numId="23" w16cid:durableId="716928650">
    <w:abstractNumId w:val="30"/>
  </w:num>
  <w:num w:numId="24" w16cid:durableId="984774603">
    <w:abstractNumId w:val="27"/>
  </w:num>
  <w:num w:numId="25" w16cid:durableId="405804946">
    <w:abstractNumId w:val="11"/>
  </w:num>
  <w:num w:numId="26" w16cid:durableId="506293621">
    <w:abstractNumId w:val="23"/>
  </w:num>
  <w:num w:numId="27" w16cid:durableId="1624311989">
    <w:abstractNumId w:val="19"/>
  </w:num>
  <w:num w:numId="28" w16cid:durableId="879434931">
    <w:abstractNumId w:val="0"/>
  </w:num>
  <w:num w:numId="29" w16cid:durableId="1861310939">
    <w:abstractNumId w:val="43"/>
  </w:num>
  <w:num w:numId="30" w16cid:durableId="228200277">
    <w:abstractNumId w:val="44"/>
  </w:num>
  <w:num w:numId="31" w16cid:durableId="624585635">
    <w:abstractNumId w:val="20"/>
  </w:num>
  <w:num w:numId="32" w16cid:durableId="1994799553">
    <w:abstractNumId w:val="14"/>
  </w:num>
  <w:num w:numId="33" w16cid:durableId="784885605">
    <w:abstractNumId w:val="2"/>
  </w:num>
  <w:num w:numId="34" w16cid:durableId="289748945">
    <w:abstractNumId w:val="18"/>
  </w:num>
  <w:num w:numId="35" w16cid:durableId="1602496681">
    <w:abstractNumId w:val="34"/>
  </w:num>
  <w:num w:numId="36" w16cid:durableId="540553055">
    <w:abstractNumId w:val="32"/>
  </w:num>
  <w:num w:numId="37" w16cid:durableId="1092433227">
    <w:abstractNumId w:val="22"/>
  </w:num>
  <w:num w:numId="38" w16cid:durableId="652032065">
    <w:abstractNumId w:val="40"/>
  </w:num>
  <w:num w:numId="39" w16cid:durableId="914506926">
    <w:abstractNumId w:val="10"/>
  </w:num>
  <w:num w:numId="40" w16cid:durableId="11327903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9724920">
    <w:abstractNumId w:val="39"/>
  </w:num>
  <w:num w:numId="42" w16cid:durableId="1279949582">
    <w:abstractNumId w:val="24"/>
  </w:num>
  <w:num w:numId="43" w16cid:durableId="79180043">
    <w:abstractNumId w:val="33"/>
  </w:num>
  <w:num w:numId="44" w16cid:durableId="1576208635">
    <w:abstractNumId w:val="17"/>
  </w:num>
  <w:num w:numId="45" w16cid:durableId="2016374024">
    <w:abstractNumId w:val="8"/>
  </w:num>
  <w:num w:numId="46" w16cid:durableId="943267293">
    <w:abstractNumId w:val="13"/>
  </w:num>
  <w:num w:numId="47" w16cid:durableId="2007510884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C"/>
    <w:rsid w:val="000003CA"/>
    <w:rsid w:val="00000629"/>
    <w:rsid w:val="0000068F"/>
    <w:rsid w:val="00000705"/>
    <w:rsid w:val="00002B66"/>
    <w:rsid w:val="00002EB9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3A2"/>
    <w:rsid w:val="0000741B"/>
    <w:rsid w:val="00007B71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DB1"/>
    <w:rsid w:val="0002141D"/>
    <w:rsid w:val="00023687"/>
    <w:rsid w:val="00023C0A"/>
    <w:rsid w:val="000244DA"/>
    <w:rsid w:val="00024A41"/>
    <w:rsid w:val="0002504F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2115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202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D48"/>
    <w:rsid w:val="00070249"/>
    <w:rsid w:val="000706F9"/>
    <w:rsid w:val="00070776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77C8D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42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2B2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2F52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75B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C40"/>
    <w:rsid w:val="000D1D31"/>
    <w:rsid w:val="000D1D9B"/>
    <w:rsid w:val="000D1FE7"/>
    <w:rsid w:val="000D20BA"/>
    <w:rsid w:val="000D3680"/>
    <w:rsid w:val="000D3895"/>
    <w:rsid w:val="000D3A09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67A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2B7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063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385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297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37B54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3B1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7CB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ACD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344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9D2"/>
    <w:rsid w:val="00190FAF"/>
    <w:rsid w:val="00194AAF"/>
    <w:rsid w:val="00194B54"/>
    <w:rsid w:val="001953E1"/>
    <w:rsid w:val="00195680"/>
    <w:rsid w:val="00195B15"/>
    <w:rsid w:val="00196249"/>
    <w:rsid w:val="00197845"/>
    <w:rsid w:val="001A0762"/>
    <w:rsid w:val="001A08E1"/>
    <w:rsid w:val="001A107A"/>
    <w:rsid w:val="001A10C4"/>
    <w:rsid w:val="001A188C"/>
    <w:rsid w:val="001A1F1A"/>
    <w:rsid w:val="001A2318"/>
    <w:rsid w:val="001A2622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1AD9"/>
    <w:rsid w:val="001B1C6C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1902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0D18"/>
    <w:rsid w:val="001E1B33"/>
    <w:rsid w:val="001E2680"/>
    <w:rsid w:val="001E2ADF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2E97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50"/>
    <w:rsid w:val="001F72F7"/>
    <w:rsid w:val="001F7420"/>
    <w:rsid w:val="001F757F"/>
    <w:rsid w:val="001F7BCD"/>
    <w:rsid w:val="002015C4"/>
    <w:rsid w:val="00201FBB"/>
    <w:rsid w:val="00202302"/>
    <w:rsid w:val="002029D1"/>
    <w:rsid w:val="002030AD"/>
    <w:rsid w:val="002038D6"/>
    <w:rsid w:val="002045C9"/>
    <w:rsid w:val="00204DB4"/>
    <w:rsid w:val="002056D4"/>
    <w:rsid w:val="00206592"/>
    <w:rsid w:val="002068AA"/>
    <w:rsid w:val="00206B25"/>
    <w:rsid w:val="00207813"/>
    <w:rsid w:val="00207A20"/>
    <w:rsid w:val="00211045"/>
    <w:rsid w:val="002115B3"/>
    <w:rsid w:val="00211DBC"/>
    <w:rsid w:val="0021270D"/>
    <w:rsid w:val="002130AC"/>
    <w:rsid w:val="002131B6"/>
    <w:rsid w:val="0021343A"/>
    <w:rsid w:val="00213D5F"/>
    <w:rsid w:val="00214BD1"/>
    <w:rsid w:val="00214D7D"/>
    <w:rsid w:val="00214E42"/>
    <w:rsid w:val="00215314"/>
    <w:rsid w:val="002154DC"/>
    <w:rsid w:val="0021585A"/>
    <w:rsid w:val="00215A14"/>
    <w:rsid w:val="00216767"/>
    <w:rsid w:val="0021685A"/>
    <w:rsid w:val="0021685B"/>
    <w:rsid w:val="00216A6D"/>
    <w:rsid w:val="0021768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0FD9"/>
    <w:rsid w:val="0024270F"/>
    <w:rsid w:val="002427B3"/>
    <w:rsid w:val="002427D1"/>
    <w:rsid w:val="00243A23"/>
    <w:rsid w:val="00243C70"/>
    <w:rsid w:val="00244570"/>
    <w:rsid w:val="002452DB"/>
    <w:rsid w:val="00245B26"/>
    <w:rsid w:val="00245D4A"/>
    <w:rsid w:val="002460D0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6FC2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463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1F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0AC2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1B3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D9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820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16B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2F7E8A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A5E"/>
    <w:rsid w:val="00335DF6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214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1DA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1D46"/>
    <w:rsid w:val="003822DE"/>
    <w:rsid w:val="003827BC"/>
    <w:rsid w:val="00382976"/>
    <w:rsid w:val="00382AB1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5A1"/>
    <w:rsid w:val="00394903"/>
    <w:rsid w:val="00394F1E"/>
    <w:rsid w:val="003957CE"/>
    <w:rsid w:val="00395A5D"/>
    <w:rsid w:val="00395AB0"/>
    <w:rsid w:val="00395E80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1274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49"/>
    <w:rsid w:val="003E6072"/>
    <w:rsid w:val="003E632D"/>
    <w:rsid w:val="003E6431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0EA"/>
    <w:rsid w:val="003F293D"/>
    <w:rsid w:val="003F361C"/>
    <w:rsid w:val="003F52A1"/>
    <w:rsid w:val="003F52EC"/>
    <w:rsid w:val="003F58AB"/>
    <w:rsid w:val="003F5BE4"/>
    <w:rsid w:val="003F5C22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17961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D1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89B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BBD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56F5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C0C"/>
    <w:rsid w:val="00496D23"/>
    <w:rsid w:val="00497765"/>
    <w:rsid w:val="0049779D"/>
    <w:rsid w:val="00497A2F"/>
    <w:rsid w:val="00497C46"/>
    <w:rsid w:val="004A0D62"/>
    <w:rsid w:val="004A0D95"/>
    <w:rsid w:val="004A0E32"/>
    <w:rsid w:val="004A110B"/>
    <w:rsid w:val="004A128E"/>
    <w:rsid w:val="004A16AF"/>
    <w:rsid w:val="004A1951"/>
    <w:rsid w:val="004A1E48"/>
    <w:rsid w:val="004A2352"/>
    <w:rsid w:val="004A2C62"/>
    <w:rsid w:val="004A2DF6"/>
    <w:rsid w:val="004A2F73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A7B0B"/>
    <w:rsid w:val="004B0D5E"/>
    <w:rsid w:val="004B15DA"/>
    <w:rsid w:val="004B1F3E"/>
    <w:rsid w:val="004B2339"/>
    <w:rsid w:val="004B247A"/>
    <w:rsid w:val="004B2573"/>
    <w:rsid w:val="004B2E65"/>
    <w:rsid w:val="004B2F2E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551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1A8"/>
    <w:rsid w:val="004C6914"/>
    <w:rsid w:val="004C6B4B"/>
    <w:rsid w:val="004C6C0A"/>
    <w:rsid w:val="004C6DC6"/>
    <w:rsid w:val="004C747D"/>
    <w:rsid w:val="004C7665"/>
    <w:rsid w:val="004C7952"/>
    <w:rsid w:val="004C7BB5"/>
    <w:rsid w:val="004D02A5"/>
    <w:rsid w:val="004D0713"/>
    <w:rsid w:val="004D0CA1"/>
    <w:rsid w:val="004D15F6"/>
    <w:rsid w:val="004D1656"/>
    <w:rsid w:val="004D1996"/>
    <w:rsid w:val="004D1D2C"/>
    <w:rsid w:val="004D1F16"/>
    <w:rsid w:val="004D2290"/>
    <w:rsid w:val="004D2DB1"/>
    <w:rsid w:val="004D30C0"/>
    <w:rsid w:val="004D3A79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0F80"/>
    <w:rsid w:val="004E18C5"/>
    <w:rsid w:val="004E3D9E"/>
    <w:rsid w:val="004E48FF"/>
    <w:rsid w:val="004E4ABE"/>
    <w:rsid w:val="004E4B85"/>
    <w:rsid w:val="004E53A1"/>
    <w:rsid w:val="004E5D6E"/>
    <w:rsid w:val="004E5ED7"/>
    <w:rsid w:val="004E5F09"/>
    <w:rsid w:val="004E5F71"/>
    <w:rsid w:val="004E6010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3560"/>
    <w:rsid w:val="00514653"/>
    <w:rsid w:val="00514668"/>
    <w:rsid w:val="00515496"/>
    <w:rsid w:val="00515533"/>
    <w:rsid w:val="005155D0"/>
    <w:rsid w:val="00515F41"/>
    <w:rsid w:val="005162E5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32F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79E"/>
    <w:rsid w:val="00530AC5"/>
    <w:rsid w:val="00530D4D"/>
    <w:rsid w:val="005313C0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407"/>
    <w:rsid w:val="005469DC"/>
    <w:rsid w:val="00547052"/>
    <w:rsid w:val="00547085"/>
    <w:rsid w:val="00547AEF"/>
    <w:rsid w:val="00550464"/>
    <w:rsid w:val="00550549"/>
    <w:rsid w:val="00550580"/>
    <w:rsid w:val="00550871"/>
    <w:rsid w:val="0055134B"/>
    <w:rsid w:val="00551DF3"/>
    <w:rsid w:val="005521D6"/>
    <w:rsid w:val="00552AAF"/>
    <w:rsid w:val="0055313C"/>
    <w:rsid w:val="00553409"/>
    <w:rsid w:val="0055374B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58A"/>
    <w:rsid w:val="00562960"/>
    <w:rsid w:val="00562C77"/>
    <w:rsid w:val="00562DBB"/>
    <w:rsid w:val="00563DF4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1BEF"/>
    <w:rsid w:val="00582132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8E0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CFB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0DF"/>
    <w:rsid w:val="005B658A"/>
    <w:rsid w:val="005B6F1C"/>
    <w:rsid w:val="005B7671"/>
    <w:rsid w:val="005C085A"/>
    <w:rsid w:val="005C10B5"/>
    <w:rsid w:val="005C1211"/>
    <w:rsid w:val="005C1245"/>
    <w:rsid w:val="005C1A7A"/>
    <w:rsid w:val="005C21AC"/>
    <w:rsid w:val="005C26BF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561"/>
    <w:rsid w:val="005C7F18"/>
    <w:rsid w:val="005D0FC1"/>
    <w:rsid w:val="005D1CE2"/>
    <w:rsid w:val="005D1D1B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2AE7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63"/>
    <w:rsid w:val="005F0A83"/>
    <w:rsid w:val="005F0E97"/>
    <w:rsid w:val="005F0FB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0D1F"/>
    <w:rsid w:val="0060121D"/>
    <w:rsid w:val="006018C0"/>
    <w:rsid w:val="00602086"/>
    <w:rsid w:val="00602A2A"/>
    <w:rsid w:val="0060311F"/>
    <w:rsid w:val="00603264"/>
    <w:rsid w:val="006039E7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AE8"/>
    <w:rsid w:val="006167DE"/>
    <w:rsid w:val="00616BB2"/>
    <w:rsid w:val="0061792D"/>
    <w:rsid w:val="0062046C"/>
    <w:rsid w:val="006205B9"/>
    <w:rsid w:val="006205E4"/>
    <w:rsid w:val="0062063B"/>
    <w:rsid w:val="00620D36"/>
    <w:rsid w:val="0062103E"/>
    <w:rsid w:val="00621784"/>
    <w:rsid w:val="0062193E"/>
    <w:rsid w:val="00621CFA"/>
    <w:rsid w:val="00621FEC"/>
    <w:rsid w:val="0062205C"/>
    <w:rsid w:val="00622359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11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6A61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689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A2A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5FF7"/>
    <w:rsid w:val="006B67F5"/>
    <w:rsid w:val="006B70C1"/>
    <w:rsid w:val="006B75A4"/>
    <w:rsid w:val="006B78E0"/>
    <w:rsid w:val="006C1BB2"/>
    <w:rsid w:val="006C214C"/>
    <w:rsid w:val="006C2A5E"/>
    <w:rsid w:val="006C2D98"/>
    <w:rsid w:val="006C2E22"/>
    <w:rsid w:val="006C34DB"/>
    <w:rsid w:val="006C36A4"/>
    <w:rsid w:val="006C3C8B"/>
    <w:rsid w:val="006C40A2"/>
    <w:rsid w:val="006C4167"/>
    <w:rsid w:val="006C426E"/>
    <w:rsid w:val="006C42DA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68A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1A1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62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0854"/>
    <w:rsid w:val="00741CBA"/>
    <w:rsid w:val="007429E4"/>
    <w:rsid w:val="00742FE3"/>
    <w:rsid w:val="0074393E"/>
    <w:rsid w:val="00743956"/>
    <w:rsid w:val="00743ABF"/>
    <w:rsid w:val="0074407D"/>
    <w:rsid w:val="0074412C"/>
    <w:rsid w:val="00744CB4"/>
    <w:rsid w:val="0074649E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DB1"/>
    <w:rsid w:val="00771EB7"/>
    <w:rsid w:val="00772795"/>
    <w:rsid w:val="0077317B"/>
    <w:rsid w:val="00773C56"/>
    <w:rsid w:val="00774361"/>
    <w:rsid w:val="007744C3"/>
    <w:rsid w:val="007750FA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457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79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731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699C"/>
    <w:rsid w:val="007A7E9B"/>
    <w:rsid w:val="007B0052"/>
    <w:rsid w:val="007B07AE"/>
    <w:rsid w:val="007B0C97"/>
    <w:rsid w:val="007B145A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26D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38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7AE"/>
    <w:rsid w:val="007F1A30"/>
    <w:rsid w:val="007F1FF0"/>
    <w:rsid w:val="007F2350"/>
    <w:rsid w:val="007F2B68"/>
    <w:rsid w:val="007F3402"/>
    <w:rsid w:val="007F3943"/>
    <w:rsid w:val="007F419D"/>
    <w:rsid w:val="007F4593"/>
    <w:rsid w:val="007F5FE9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36B"/>
    <w:rsid w:val="00804CA6"/>
    <w:rsid w:val="008050FB"/>
    <w:rsid w:val="0080516C"/>
    <w:rsid w:val="0080581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9DE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6DA1"/>
    <w:rsid w:val="008272A6"/>
    <w:rsid w:val="00827697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858"/>
    <w:rsid w:val="00837B27"/>
    <w:rsid w:val="008401E4"/>
    <w:rsid w:val="008409AD"/>
    <w:rsid w:val="00841118"/>
    <w:rsid w:val="0084222E"/>
    <w:rsid w:val="0084265C"/>
    <w:rsid w:val="00842D51"/>
    <w:rsid w:val="00843428"/>
    <w:rsid w:val="00844373"/>
    <w:rsid w:val="00844654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5CA"/>
    <w:rsid w:val="008719DE"/>
    <w:rsid w:val="00871E76"/>
    <w:rsid w:val="00872564"/>
    <w:rsid w:val="00872C04"/>
    <w:rsid w:val="00872C54"/>
    <w:rsid w:val="008731D3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8E4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03ED"/>
    <w:rsid w:val="00891422"/>
    <w:rsid w:val="00893A0C"/>
    <w:rsid w:val="008940E7"/>
    <w:rsid w:val="00894FF8"/>
    <w:rsid w:val="008951C0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93B"/>
    <w:rsid w:val="008B4F9D"/>
    <w:rsid w:val="008B5C5C"/>
    <w:rsid w:val="008B61F6"/>
    <w:rsid w:val="008B6674"/>
    <w:rsid w:val="008B6DC5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5F17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CA6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8DB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86B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03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3829"/>
    <w:rsid w:val="009140B7"/>
    <w:rsid w:val="009147AC"/>
    <w:rsid w:val="009148DA"/>
    <w:rsid w:val="0091584C"/>
    <w:rsid w:val="00915F1B"/>
    <w:rsid w:val="0091600E"/>
    <w:rsid w:val="00916481"/>
    <w:rsid w:val="009168CD"/>
    <w:rsid w:val="00917527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4EF4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137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56F"/>
    <w:rsid w:val="009677E6"/>
    <w:rsid w:val="009678E1"/>
    <w:rsid w:val="00967B85"/>
    <w:rsid w:val="009701AB"/>
    <w:rsid w:val="00970551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7756E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2CC6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97F86"/>
    <w:rsid w:val="009A0831"/>
    <w:rsid w:val="009A2093"/>
    <w:rsid w:val="009A252B"/>
    <w:rsid w:val="009A2E02"/>
    <w:rsid w:val="009A3134"/>
    <w:rsid w:val="009A488F"/>
    <w:rsid w:val="009A4896"/>
    <w:rsid w:val="009A4CEE"/>
    <w:rsid w:val="009A500B"/>
    <w:rsid w:val="009A57F7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26B7"/>
    <w:rsid w:val="009B3301"/>
    <w:rsid w:val="009B397D"/>
    <w:rsid w:val="009B449E"/>
    <w:rsid w:val="009B4A9F"/>
    <w:rsid w:val="009B4AAE"/>
    <w:rsid w:val="009B4FDB"/>
    <w:rsid w:val="009B50C1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C39"/>
    <w:rsid w:val="009C6FF1"/>
    <w:rsid w:val="009C70CB"/>
    <w:rsid w:val="009C71C5"/>
    <w:rsid w:val="009D00FE"/>
    <w:rsid w:val="009D0918"/>
    <w:rsid w:val="009D0D69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81F"/>
    <w:rsid w:val="009F0923"/>
    <w:rsid w:val="009F120D"/>
    <w:rsid w:val="009F1B44"/>
    <w:rsid w:val="009F2661"/>
    <w:rsid w:val="009F28B7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A80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03E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AEC"/>
    <w:rsid w:val="00A53E25"/>
    <w:rsid w:val="00A53FE0"/>
    <w:rsid w:val="00A5416A"/>
    <w:rsid w:val="00A547C7"/>
    <w:rsid w:val="00A553E6"/>
    <w:rsid w:val="00A566CD"/>
    <w:rsid w:val="00A569EB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16A"/>
    <w:rsid w:val="00A8271B"/>
    <w:rsid w:val="00A8282F"/>
    <w:rsid w:val="00A83B28"/>
    <w:rsid w:val="00A83C5B"/>
    <w:rsid w:val="00A847C2"/>
    <w:rsid w:val="00A8502E"/>
    <w:rsid w:val="00A85068"/>
    <w:rsid w:val="00A86053"/>
    <w:rsid w:val="00A86399"/>
    <w:rsid w:val="00A86BB3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1C03"/>
    <w:rsid w:val="00AA256E"/>
    <w:rsid w:val="00AA27A8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6A6"/>
    <w:rsid w:val="00AC3853"/>
    <w:rsid w:val="00AC3AC9"/>
    <w:rsid w:val="00AC4714"/>
    <w:rsid w:val="00AC53EB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31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19BE"/>
    <w:rsid w:val="00AE20E8"/>
    <w:rsid w:val="00AE2A4C"/>
    <w:rsid w:val="00AE32DE"/>
    <w:rsid w:val="00AE353D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A85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925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6EFA"/>
    <w:rsid w:val="00B2733F"/>
    <w:rsid w:val="00B276A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898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331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C2D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C10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5CE1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6CD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55F"/>
    <w:rsid w:val="00C2478F"/>
    <w:rsid w:val="00C247E1"/>
    <w:rsid w:val="00C2485D"/>
    <w:rsid w:val="00C25BE1"/>
    <w:rsid w:val="00C2681C"/>
    <w:rsid w:val="00C2682B"/>
    <w:rsid w:val="00C26D58"/>
    <w:rsid w:val="00C26FAC"/>
    <w:rsid w:val="00C27866"/>
    <w:rsid w:val="00C278F8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991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4A87"/>
    <w:rsid w:val="00C45089"/>
    <w:rsid w:val="00C4508C"/>
    <w:rsid w:val="00C45543"/>
    <w:rsid w:val="00C45888"/>
    <w:rsid w:val="00C463F8"/>
    <w:rsid w:val="00C471E1"/>
    <w:rsid w:val="00C47481"/>
    <w:rsid w:val="00C4794E"/>
    <w:rsid w:val="00C47CAA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7E4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765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6A"/>
    <w:rsid w:val="00C87BF7"/>
    <w:rsid w:val="00C901FC"/>
    <w:rsid w:val="00C90365"/>
    <w:rsid w:val="00C91035"/>
    <w:rsid w:val="00C9167F"/>
    <w:rsid w:val="00C918F1"/>
    <w:rsid w:val="00C92064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1D79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1E10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4E5E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7DC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DCE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2360"/>
    <w:rsid w:val="00D5239B"/>
    <w:rsid w:val="00D534DF"/>
    <w:rsid w:val="00D534E2"/>
    <w:rsid w:val="00D53810"/>
    <w:rsid w:val="00D53B7B"/>
    <w:rsid w:val="00D540E5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9D3"/>
    <w:rsid w:val="00D74C93"/>
    <w:rsid w:val="00D75050"/>
    <w:rsid w:val="00D75455"/>
    <w:rsid w:val="00D7566F"/>
    <w:rsid w:val="00D75B93"/>
    <w:rsid w:val="00D768DE"/>
    <w:rsid w:val="00D76CE3"/>
    <w:rsid w:val="00D770F7"/>
    <w:rsid w:val="00D808D4"/>
    <w:rsid w:val="00D80C4E"/>
    <w:rsid w:val="00D8118B"/>
    <w:rsid w:val="00D81313"/>
    <w:rsid w:val="00D8132E"/>
    <w:rsid w:val="00D83204"/>
    <w:rsid w:val="00D83863"/>
    <w:rsid w:val="00D83AFC"/>
    <w:rsid w:val="00D83E8A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E06"/>
    <w:rsid w:val="00DB3060"/>
    <w:rsid w:val="00DB314B"/>
    <w:rsid w:val="00DB3CAC"/>
    <w:rsid w:val="00DB4308"/>
    <w:rsid w:val="00DB43AC"/>
    <w:rsid w:val="00DB4B28"/>
    <w:rsid w:val="00DB4E20"/>
    <w:rsid w:val="00DB5343"/>
    <w:rsid w:val="00DB58F7"/>
    <w:rsid w:val="00DB69AC"/>
    <w:rsid w:val="00DB7E7A"/>
    <w:rsid w:val="00DB7EF9"/>
    <w:rsid w:val="00DC083F"/>
    <w:rsid w:val="00DC0C4D"/>
    <w:rsid w:val="00DC0C94"/>
    <w:rsid w:val="00DC0ED1"/>
    <w:rsid w:val="00DC0FBF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19"/>
    <w:rsid w:val="00DC5CE7"/>
    <w:rsid w:val="00DC5F82"/>
    <w:rsid w:val="00DC608B"/>
    <w:rsid w:val="00DC71DE"/>
    <w:rsid w:val="00DC76B3"/>
    <w:rsid w:val="00DC7A73"/>
    <w:rsid w:val="00DC7D27"/>
    <w:rsid w:val="00DC7D9D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6A6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4F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0A5"/>
    <w:rsid w:val="00E43248"/>
    <w:rsid w:val="00E4391D"/>
    <w:rsid w:val="00E43F39"/>
    <w:rsid w:val="00E447B5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2A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C1E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50E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0F47"/>
    <w:rsid w:val="00E81122"/>
    <w:rsid w:val="00E817A7"/>
    <w:rsid w:val="00E82979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C10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1B77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69A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5D13"/>
    <w:rsid w:val="00EB648E"/>
    <w:rsid w:val="00EB76EB"/>
    <w:rsid w:val="00EC09B9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1E93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50"/>
    <w:rsid w:val="00ED5CA3"/>
    <w:rsid w:val="00ED5EF0"/>
    <w:rsid w:val="00ED6BA6"/>
    <w:rsid w:val="00ED6C1D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2E8"/>
    <w:rsid w:val="00EF33EB"/>
    <w:rsid w:val="00EF38ED"/>
    <w:rsid w:val="00EF39AA"/>
    <w:rsid w:val="00EF3CAE"/>
    <w:rsid w:val="00EF4833"/>
    <w:rsid w:val="00EF57B4"/>
    <w:rsid w:val="00EF57E1"/>
    <w:rsid w:val="00EF5E23"/>
    <w:rsid w:val="00EF64FC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5E52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3F6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57A85"/>
    <w:rsid w:val="00F6033D"/>
    <w:rsid w:val="00F60641"/>
    <w:rsid w:val="00F6105A"/>
    <w:rsid w:val="00F6133C"/>
    <w:rsid w:val="00F61A4C"/>
    <w:rsid w:val="00F6274E"/>
    <w:rsid w:val="00F64669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08CB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09EE"/>
    <w:rsid w:val="00FB10DE"/>
    <w:rsid w:val="00FB17FB"/>
    <w:rsid w:val="00FB1DCF"/>
    <w:rsid w:val="00FB2948"/>
    <w:rsid w:val="00FB3A23"/>
    <w:rsid w:val="00FB43EA"/>
    <w:rsid w:val="00FB4509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A70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5C00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164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9CC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4DFA25"/>
  <w15:docId w15:val="{57360EA5-B6E6-8242-82D2-CB675DE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jigsaw.w3.org/css-validator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necolas.github.io/normalize.cs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frontend.webontwerp.ucll.be/CSS_intro/" TargetMode="External"/><Relationship Id="rId25" Type="http://schemas.openxmlformats.org/officeDocument/2006/relationships/hyperlink" Target="https://webontwerp.ucll.be/web1/toledo/exercises/lab6/navigation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lor.adobe.com/nl/create/color-wheel" TargetMode="External"/><Relationship Id="rId20" Type="http://schemas.openxmlformats.org/officeDocument/2006/relationships/hyperlink" Target="https://chrispederick.com/work/web-develop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ss-tricks.com/snippets/css/a-guide-to-flexbox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frontend.webontwerp.ucll.be/CSS_flexbox/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html5.validator.nu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alistapart.com/article/a-content-model-is-not-a-design-system/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FE-lesvoorbereiding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D657A6F343D94C97693D32FB3E31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277A5A4-404A-9E4A-8DEF-F2FDBCFE73C5}"/>
      </w:docPartPr>
      <w:docPartBody>
        <w:p w:rsidR="00925FA6" w:rsidRDefault="00000000">
          <w:pPr>
            <w:pStyle w:val="9ED657A6F343D94C97693D32FB3E313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16F90D7C63E95949B40AA0A2034F34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05C5B4-AA9B-6A4A-9CF1-E8EA3F8CD7C1}"/>
      </w:docPartPr>
      <w:docPartBody>
        <w:p w:rsidR="00925FA6" w:rsidRDefault="00000000">
          <w:pPr>
            <w:pStyle w:val="16F90D7C63E95949B40AA0A2034F34C3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DE785CC9E1231B449474E792FA2D0C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336FA0-B268-334B-A8C6-5795DF244D65}"/>
      </w:docPartPr>
      <w:docPartBody>
        <w:p w:rsidR="00925FA6" w:rsidRDefault="00000000">
          <w:pPr>
            <w:pStyle w:val="DE785CC9E1231B449474E792FA2D0C5D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16"/>
    <w:rsid w:val="00020DB1"/>
    <w:rsid w:val="00660C16"/>
    <w:rsid w:val="00925FA6"/>
    <w:rsid w:val="00E43C78"/>
    <w:rsid w:val="00F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ED657A6F343D94C97693D32FB3E3133">
    <w:name w:val="9ED657A6F343D94C97693D32FB3E3133"/>
  </w:style>
  <w:style w:type="paragraph" w:customStyle="1" w:styleId="16F90D7C63E95949B40AA0A2034F34C3">
    <w:name w:val="16F90D7C63E95949B40AA0A2034F34C3"/>
  </w:style>
  <w:style w:type="paragraph" w:customStyle="1" w:styleId="DE785CC9E1231B449474E792FA2D0C5D">
    <w:name w:val="DE785CC9E1231B449474E792FA2D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F89ED368E4DBFC8AA0FC748ABE3" ma:contentTypeVersion="9" ma:contentTypeDescription="Create a new document." ma:contentTypeScope="" ma:versionID="de132179e91a1efc826b33bc16554ed6">
  <xsd:schema xmlns:xsd="http://www.w3.org/2001/XMLSchema" xmlns:xs="http://www.w3.org/2001/XMLSchema" xmlns:p="http://schemas.microsoft.com/office/2006/metadata/properties" xmlns:ns2="2c055f06-73dc-4de9-8b74-c56f59c49b67" targetNamespace="http://schemas.microsoft.com/office/2006/metadata/properties" ma:root="true" ma:fieldsID="7676a75037aed07061e69a78f4e9f1cb" ns2:_="">
    <xsd:import namespace="2c055f06-73dc-4de9-8b74-c56f59c49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5f06-73dc-4de9-8b74-c56f59c49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51C31-3003-465A-80F1-F1CC09B0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55f06-73dc-4de9-8b74-c56f59c49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FE-lesvoorbereiding_2.dotx</Template>
  <TotalTime>211</TotalTime>
  <Pages>8</Pages>
  <Words>1966</Words>
  <Characters>10816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2 - CSS Intro, HTML forms &amp; tables</vt:lpstr>
      <vt:lpstr>&lt;Document titel via document eigenschappen&gt;</vt:lpstr>
    </vt:vector>
  </TitlesOfParts>
  <Manager/>
  <Company>UCLL</Company>
  <LinksUpToDate>false</LinksUpToDate>
  <CharactersWithSpaces>12757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CSS Intro, HTML forms &amp; tables</dc:title>
  <dc:subject>Front End Development</dc:subject>
  <dc:creator>Greetje Jongen</dc:creator>
  <cp:keywords/>
  <dc:description/>
  <cp:lastModifiedBy>Greetje Jongen</cp:lastModifiedBy>
  <cp:revision>272</cp:revision>
  <cp:lastPrinted>2021-06-28T07:02:00Z</cp:lastPrinted>
  <dcterms:created xsi:type="dcterms:W3CDTF">2022-09-20T07:51:00Z</dcterms:created>
  <dcterms:modified xsi:type="dcterms:W3CDTF">2025-09-08T12:56:00Z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0x010100AE328F89ED368E4DBFC8AA0FC748ABE3</vt:lpwstr>
  </property>
</Properties>
</file>