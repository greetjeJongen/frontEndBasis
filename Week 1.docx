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2E40" w14:textId="453FACE2" w:rsidR="009A67FB" w:rsidRPr="00D534DF" w:rsidRDefault="00000000" w:rsidP="00113297">
      <w:pPr>
        <w:pStyle w:val="Titel"/>
      </w:pPr>
      <w:sdt>
        <w:sdtPr>
          <w:alias w:val="Title"/>
          <w:tag w:val=""/>
          <w:id w:val="1552501305"/>
          <w:placeholder>
            <w:docPart w:val="8577724C3D93C440801CC42ADB544E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A43547">
            <w:t>Week 1 - HTML</w:t>
          </w:r>
        </w:sdtContent>
      </w:sdt>
    </w:p>
    <w:tbl>
      <w:tblPr>
        <w:tblStyle w:val="TableGrid-GreyHeader1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1985"/>
        <w:gridCol w:w="3118"/>
      </w:tblGrid>
      <w:tr w:rsidR="00AD21B4" w:rsidRPr="00D534DF" w14:paraId="382AF6B0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5040E97" w14:textId="77777777" w:rsidR="00AD21B4" w:rsidRPr="00D534DF" w:rsidRDefault="00AD21B4" w:rsidP="00AD21B4">
            <w:pPr>
              <w:rPr>
                <w:sz w:val="22"/>
                <w:szCs w:val="22"/>
                <w:lang w:val="nl-BE" w:eastAsia="en-GB"/>
              </w:rPr>
            </w:pPr>
            <w:bookmarkStart w:id="0" w:name="_Toc54794004"/>
            <w:r w:rsidRPr="00D534DF">
              <w:rPr>
                <w:sz w:val="22"/>
                <w:szCs w:val="22"/>
                <w:lang w:val="nl-BE" w:eastAsia="en-GB"/>
              </w:rPr>
              <w:t>Titel</w:t>
            </w:r>
          </w:p>
        </w:tc>
        <w:sdt>
          <w:sdtPr>
            <w:rPr>
              <w:sz w:val="22"/>
              <w:szCs w:val="22"/>
              <w:lang w:eastAsia="en-GB"/>
            </w:rPr>
            <w:alias w:val="Title"/>
            <w:tag w:val=""/>
            <w:id w:val="1491604318"/>
            <w:placeholder>
              <w:docPart w:val="BD568D413AB1744CA4AA82EB2BF06F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27B07952" w14:textId="69EECC4A" w:rsidR="00AD21B4" w:rsidRPr="00D534DF" w:rsidRDefault="00A43547" w:rsidP="00AD21B4">
                <w:pPr>
                  <w:rPr>
                    <w:sz w:val="22"/>
                    <w:szCs w:val="22"/>
                    <w:lang w:val="nl-BE" w:eastAsia="en-GB"/>
                  </w:rPr>
                </w:pPr>
                <w:r>
                  <w:rPr>
                    <w:sz w:val="22"/>
                    <w:szCs w:val="22"/>
                    <w:lang w:eastAsia="en-GB"/>
                  </w:rPr>
                  <w:t>Week 1 - HTML</w:t>
                </w:r>
              </w:p>
            </w:tc>
          </w:sdtContent>
        </w:sdt>
      </w:tr>
      <w:tr w:rsidR="00947930" w:rsidRPr="00D534DF" w14:paraId="1CEB92E5" w14:textId="77777777" w:rsidTr="00973802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34684BE" w14:textId="77777777" w:rsidR="00947930" w:rsidRPr="00D534DF" w:rsidRDefault="00947930" w:rsidP="00AD21B4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Vak</w:t>
            </w:r>
          </w:p>
        </w:tc>
        <w:sdt>
          <w:sdtPr>
            <w:rPr>
              <w:sz w:val="22"/>
              <w:szCs w:val="22"/>
              <w:lang w:eastAsia="en-GB"/>
            </w:rPr>
            <w:alias w:val="Subject"/>
            <w:tag w:val=""/>
            <w:id w:val="1450426897"/>
            <w:placeholder>
              <w:docPart w:val="751FD5AA7B08654E8C1EAF363882AF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7229" w:type="dxa"/>
                <w:gridSpan w:val="3"/>
                <w:vAlign w:val="center"/>
              </w:tcPr>
              <w:p w14:paraId="235F5FD1" w14:textId="27D78F2E" w:rsidR="00947930" w:rsidRPr="00D534DF" w:rsidRDefault="00CE57F3" w:rsidP="00AD21B4">
                <w:pPr>
                  <w:rPr>
                    <w:sz w:val="22"/>
                    <w:szCs w:val="22"/>
                    <w:lang w:val="nl-BE" w:eastAsia="en-GB"/>
                  </w:rPr>
                </w:pPr>
                <w:r>
                  <w:rPr>
                    <w:sz w:val="22"/>
                    <w:szCs w:val="22"/>
                    <w:lang w:eastAsia="en-GB"/>
                  </w:rPr>
                  <w:t xml:space="preserve">Front End </w:t>
                </w:r>
                <w:r w:rsidR="00B41E4F">
                  <w:rPr>
                    <w:sz w:val="22"/>
                    <w:szCs w:val="22"/>
                    <w:lang w:eastAsia="en-GB"/>
                  </w:rPr>
                  <w:t>Basis</w:t>
                </w:r>
              </w:p>
            </w:tc>
          </w:sdtContent>
        </w:sdt>
      </w:tr>
      <w:tr w:rsidR="003B798A" w:rsidRPr="00D534DF" w14:paraId="10837757" w14:textId="77777777" w:rsidTr="006B3338">
        <w:trPr>
          <w:trHeight w:val="397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46F16FD" w14:textId="77777777" w:rsidR="003B798A" w:rsidRPr="00D534DF" w:rsidRDefault="003B798A" w:rsidP="003B798A">
            <w:pPr>
              <w:rPr>
                <w:sz w:val="22"/>
                <w:szCs w:val="22"/>
                <w:lang w:val="nl-BE" w:eastAsia="en-GB"/>
              </w:rPr>
            </w:pPr>
            <w:r w:rsidRPr="00D534DF">
              <w:rPr>
                <w:sz w:val="22"/>
                <w:szCs w:val="22"/>
                <w:lang w:val="nl-BE" w:eastAsia="en-GB"/>
              </w:rPr>
              <w:t>Aangemaakt op</w:t>
            </w:r>
          </w:p>
        </w:tc>
        <w:tc>
          <w:tcPr>
            <w:tcW w:w="2126" w:type="dxa"/>
            <w:vAlign w:val="center"/>
          </w:tcPr>
          <w:p w14:paraId="04D19971" w14:textId="0D62783B" w:rsidR="003B798A" w:rsidRPr="00D534DF" w:rsidRDefault="00B41E4F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08/09/2025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77F839FF" w14:textId="77777777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val="nl-BE" w:eastAsia="en-GB"/>
              </w:rPr>
              <w:t>Auteur</w:t>
            </w:r>
          </w:p>
        </w:tc>
        <w:tc>
          <w:tcPr>
            <w:tcW w:w="3118" w:type="dxa"/>
            <w:vAlign w:val="center"/>
          </w:tcPr>
          <w:p w14:paraId="08D5E373" w14:textId="41EB58AD" w:rsidR="003B798A" w:rsidRPr="00D534DF" w:rsidRDefault="00CE57F3" w:rsidP="003B798A">
            <w:pPr>
              <w:rPr>
                <w:sz w:val="22"/>
                <w:szCs w:val="22"/>
                <w:lang w:val="nl-BE" w:eastAsia="en-GB"/>
              </w:rPr>
            </w:pPr>
            <w:r>
              <w:rPr>
                <w:sz w:val="22"/>
                <w:szCs w:val="22"/>
                <w:lang w:eastAsia="en-GB"/>
              </w:rPr>
              <w:fldChar w:fldCharType="begin"/>
            </w:r>
            <w:r>
              <w:rPr>
                <w:sz w:val="22"/>
                <w:szCs w:val="22"/>
                <w:lang w:val="nl-BE" w:eastAsia="en-GB"/>
              </w:rPr>
              <w:instrText xml:space="preserve"> AUTHOR  \* MERGEFORMAT </w:instrText>
            </w:r>
            <w:r>
              <w:rPr>
                <w:sz w:val="22"/>
                <w:szCs w:val="22"/>
                <w:lang w:eastAsia="en-GB"/>
              </w:rPr>
              <w:fldChar w:fldCharType="separate"/>
            </w:r>
            <w:r w:rsidR="00C73B06">
              <w:rPr>
                <w:noProof/>
                <w:sz w:val="22"/>
                <w:szCs w:val="22"/>
                <w:lang w:val="nl-BE" w:eastAsia="en-GB"/>
              </w:rPr>
              <w:t>Greetje Jongen</w:t>
            </w:r>
            <w:r>
              <w:rPr>
                <w:sz w:val="22"/>
                <w:szCs w:val="22"/>
                <w:lang w:eastAsia="en-GB"/>
              </w:rPr>
              <w:fldChar w:fldCharType="end"/>
            </w:r>
          </w:p>
        </w:tc>
      </w:tr>
      <w:bookmarkEnd w:id="0"/>
    </w:tbl>
    <w:p w14:paraId="1E85FFCD" w14:textId="77777777" w:rsidR="00CE57F3" w:rsidRDefault="00CE57F3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619EC0E5" w14:textId="77777777" w:rsidTr="000A7236">
        <w:trPr>
          <w:trHeight w:val="397"/>
        </w:trPr>
        <w:tc>
          <w:tcPr>
            <w:tcW w:w="1276" w:type="dxa"/>
          </w:tcPr>
          <w:p w14:paraId="15B321FC" w14:textId="77777777" w:rsidR="00593D27" w:rsidRPr="00D534DF" w:rsidRDefault="00593D27" w:rsidP="000A7236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52E25197" wp14:editId="5890509B">
                  <wp:extent cx="360000" cy="360000"/>
                  <wp:effectExtent l="0" t="0" r="2540" b="2540"/>
                  <wp:docPr id="7" name="Picture 4" descr="A black and white circl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DBD69-3D9F-4939-B14D-31C6088931F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black and white circl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ED1DBD69-3D9F-4939-B14D-31C6088931F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351B5134" w14:textId="04285233" w:rsidR="005019DB" w:rsidRDefault="005019DB" w:rsidP="005019DB">
            <w:pPr>
              <w:pStyle w:val="Lijstalinea"/>
              <w:numPr>
                <w:ilvl w:val="0"/>
                <w:numId w:val="23"/>
              </w:numPr>
            </w:pPr>
            <w:proofErr w:type="spellStart"/>
            <w:r>
              <w:t>Opbouw</w:t>
            </w:r>
            <w:proofErr w:type="spellEnd"/>
            <w:r>
              <w:t xml:space="preserve"> van het </w:t>
            </w:r>
            <w:proofErr w:type="spellStart"/>
            <w:r>
              <w:t>vak</w:t>
            </w:r>
            <w:proofErr w:type="spellEnd"/>
            <w:r>
              <w:t xml:space="preserve">, </w:t>
            </w:r>
            <w:proofErr w:type="spellStart"/>
            <w:r>
              <w:t>evaluatie</w:t>
            </w:r>
            <w:proofErr w:type="spellEnd"/>
          </w:p>
          <w:p w14:paraId="19E615CB" w14:textId="2ADEC71E" w:rsidR="00D72E3B" w:rsidRPr="00D72E3B" w:rsidRDefault="00D72E3B" w:rsidP="005019DB">
            <w:pPr>
              <w:pStyle w:val="Lijstalinea"/>
              <w:numPr>
                <w:ilvl w:val="0"/>
                <w:numId w:val="23"/>
              </w:numPr>
              <w:rPr>
                <w:lang w:val="nl-BE"/>
              </w:rPr>
            </w:pPr>
            <w:r w:rsidRPr="00D72E3B">
              <w:rPr>
                <w:lang w:val="nl-BE"/>
              </w:rPr>
              <w:t>Student kent weg doorheen documentatie (website</w:t>
            </w:r>
            <w:r>
              <w:rPr>
                <w:lang w:val="nl-BE"/>
              </w:rPr>
              <w:t>, toledo)</w:t>
            </w:r>
          </w:p>
          <w:p w14:paraId="74070178" w14:textId="11804AF4" w:rsidR="005019DB" w:rsidRPr="00476B42" w:rsidRDefault="005019DB" w:rsidP="005019DB">
            <w:pPr>
              <w:pStyle w:val="Lijstalinea"/>
              <w:numPr>
                <w:ilvl w:val="0"/>
                <w:numId w:val="23"/>
              </w:numPr>
              <w:rPr>
                <w:lang w:val="nl-BE"/>
              </w:rPr>
            </w:pPr>
            <w:r w:rsidRPr="00476B42">
              <w:rPr>
                <w:lang w:val="nl-BE"/>
              </w:rPr>
              <w:t>Tools zijn geïnstalleerd</w:t>
            </w:r>
            <w:r w:rsidR="00476B42" w:rsidRPr="00476B42">
              <w:rPr>
                <w:lang w:val="nl-BE"/>
              </w:rPr>
              <w:t xml:space="preserve"> (VS Code, Filezilla</w:t>
            </w:r>
            <w:r w:rsidR="00476B42">
              <w:rPr>
                <w:lang w:val="nl-BE"/>
              </w:rPr>
              <w:t>)</w:t>
            </w:r>
          </w:p>
          <w:p w14:paraId="4BD040AB" w14:textId="77777777" w:rsidR="005019DB" w:rsidRPr="002B4116" w:rsidRDefault="005019DB" w:rsidP="005019DB">
            <w:pPr>
              <w:pStyle w:val="Lijstalinea"/>
              <w:numPr>
                <w:ilvl w:val="0"/>
                <w:numId w:val="23"/>
              </w:numPr>
              <w:rPr>
                <w:lang w:val="nl-BE"/>
              </w:rPr>
            </w:pPr>
            <w:r w:rsidRPr="002B4116">
              <w:rPr>
                <w:lang w:val="nl-BE"/>
              </w:rPr>
              <w:t>Eerste document is correct opgeladen naar webserver</w:t>
            </w:r>
          </w:p>
          <w:p w14:paraId="142B711A" w14:textId="55D1A5E0" w:rsidR="00D72E3B" w:rsidRPr="00D72E3B" w:rsidRDefault="005019DB" w:rsidP="00D72E3B">
            <w:pPr>
              <w:pStyle w:val="Lijstalinea"/>
              <w:numPr>
                <w:ilvl w:val="0"/>
                <w:numId w:val="23"/>
              </w:numPr>
            </w:pPr>
            <w:proofErr w:type="spellStart"/>
            <w:r>
              <w:t>Basisprincipes</w:t>
            </w:r>
            <w:proofErr w:type="spellEnd"/>
            <w:r>
              <w:t xml:space="preserve"> van HTML (excl forms </w:t>
            </w:r>
            <w:proofErr w:type="spellStart"/>
            <w:r>
              <w:t>en</w:t>
            </w:r>
            <w:proofErr w:type="spellEnd"/>
            <w:r>
              <w:t xml:space="preserve"> tables)</w:t>
            </w:r>
          </w:p>
        </w:tc>
      </w:tr>
    </w:tbl>
    <w:p w14:paraId="225AF1DA" w14:textId="77777777" w:rsidR="00593D27" w:rsidRDefault="00593D27" w:rsidP="00CE57F3"/>
    <w:p w14:paraId="414AF6CF" w14:textId="77777777" w:rsidR="00593D27" w:rsidRDefault="00593D27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593D27" w:rsidRPr="00D534DF" w14:paraId="16550410" w14:textId="77777777" w:rsidTr="000A7236">
        <w:trPr>
          <w:trHeight w:val="397"/>
        </w:trPr>
        <w:tc>
          <w:tcPr>
            <w:tcW w:w="1276" w:type="dxa"/>
          </w:tcPr>
          <w:p w14:paraId="73EB33E5" w14:textId="77777777" w:rsidR="00E33269" w:rsidRDefault="00E33269" w:rsidP="00E33269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"https://cdn-icons-png.flaticon.com/512/6159/6159634.png"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BFCA7FA" wp14:editId="36C4F0DF">
                  <wp:extent cx="399671" cy="399671"/>
                  <wp:effectExtent l="0" t="0" r="0" b="0"/>
                  <wp:docPr id="15" name="Afbeelding 15" descr="Preparation - Free files and folders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paration - Free files and folders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902" cy="404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132CA16" w14:textId="77777777" w:rsidR="00593D27" w:rsidRPr="00D534DF" w:rsidRDefault="00593D27" w:rsidP="00E33269">
            <w:pPr>
              <w:jc w:val="center"/>
              <w:rPr>
                <w:lang w:val="nl-BE" w:eastAsia="en-GB"/>
              </w:rPr>
            </w:pPr>
          </w:p>
        </w:tc>
        <w:tc>
          <w:tcPr>
            <w:tcW w:w="7796" w:type="dxa"/>
            <w:shd w:val="clear" w:color="auto" w:fill="F2F2F2" w:themeFill="background1" w:themeFillShade="F2"/>
          </w:tcPr>
          <w:p w14:paraId="08F5156C" w14:textId="77777777" w:rsidR="00593D27" w:rsidRDefault="005019DB" w:rsidP="005019DB">
            <w:pPr>
              <w:pStyle w:val="Lijstalinea"/>
              <w:numPr>
                <w:ilvl w:val="0"/>
                <w:numId w:val="24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Inleidende presentatie </w:t>
            </w:r>
          </w:p>
          <w:p w14:paraId="4B75F2F9" w14:textId="77777777" w:rsidR="00765B6E" w:rsidRDefault="00765B6E" w:rsidP="005019DB">
            <w:pPr>
              <w:pStyle w:val="Lijstalinea"/>
              <w:numPr>
                <w:ilvl w:val="0"/>
                <w:numId w:val="24"/>
              </w:numPr>
              <w:rPr>
                <w:rFonts w:ascii="Calibri" w:eastAsia="Calibri" w:hAnsi="Calibri" w:cs="Arial"/>
                <w:lang w:val="nl-BE" w:eastAsia="en-GB"/>
              </w:rPr>
            </w:pPr>
            <w:hyperlink r:id="rId13" w:history="1">
              <w:r w:rsidRPr="00A92CB6">
                <w:rPr>
                  <w:rStyle w:val="Hyperlink"/>
                  <w:rFonts w:ascii="Calibri" w:eastAsia="Calibri" w:hAnsi="Calibri" w:cs="Arial"/>
                  <w:lang w:val="nl-BE" w:eastAsia="en-GB"/>
                </w:rPr>
                <w:t>http://frontend.webontwerp.ucll.be/HTML_markup/</w:t>
              </w:r>
            </w:hyperlink>
            <w:r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</w:p>
          <w:p w14:paraId="52E9CB7D" w14:textId="77777777" w:rsidR="00765B6E" w:rsidRDefault="00765B6E" w:rsidP="005019DB">
            <w:pPr>
              <w:pStyle w:val="Lijstalinea"/>
              <w:numPr>
                <w:ilvl w:val="0"/>
                <w:numId w:val="24"/>
              </w:numPr>
              <w:rPr>
                <w:rFonts w:ascii="Calibri" w:eastAsia="Calibri" w:hAnsi="Calibri" w:cs="Arial"/>
                <w:lang w:val="nl-BE" w:eastAsia="en-GB"/>
              </w:rPr>
            </w:pPr>
            <w:hyperlink r:id="rId14" w:history="1">
              <w:r w:rsidRPr="00A92CB6">
                <w:rPr>
                  <w:rStyle w:val="Hyperlink"/>
                  <w:rFonts w:ascii="Calibri" w:eastAsia="Calibri" w:hAnsi="Calibri" w:cs="Arial"/>
                  <w:lang w:val="nl-BE" w:eastAsia="en-GB"/>
                </w:rPr>
                <w:t>https://developer.mozilla.org/en-US/docs/Web/HTML/Element</w:t>
              </w:r>
            </w:hyperlink>
            <w:r>
              <w:rPr>
                <w:rFonts w:ascii="Calibri" w:eastAsia="Calibri" w:hAnsi="Calibri" w:cs="Arial"/>
                <w:lang w:val="nl-BE" w:eastAsia="en-GB"/>
              </w:rPr>
              <w:t xml:space="preserve">  </w:t>
            </w:r>
          </w:p>
          <w:p w14:paraId="3A9C0F86" w14:textId="77777777" w:rsidR="00FC7EC3" w:rsidRDefault="00FC7EC3" w:rsidP="005019DB">
            <w:pPr>
              <w:pStyle w:val="Lijstalinea"/>
              <w:numPr>
                <w:ilvl w:val="0"/>
                <w:numId w:val="24"/>
              </w:numPr>
              <w:rPr>
                <w:rFonts w:ascii="Calibri" w:eastAsia="Calibri" w:hAnsi="Calibri" w:cs="Arial"/>
                <w:lang w:val="nl-BE" w:eastAsia="en-GB"/>
              </w:rPr>
            </w:pPr>
            <w:hyperlink r:id="rId15" w:history="1">
              <w:r w:rsidRPr="00E3426F">
                <w:rPr>
                  <w:rStyle w:val="Hyperlink"/>
                  <w:rFonts w:ascii="Calibri" w:eastAsia="Calibri" w:hAnsi="Calibri" w:cs="Arial"/>
                  <w:lang w:val="nl-BE" w:eastAsia="en-GB"/>
                </w:rPr>
                <w:t>https://html5.validator.nu/</w:t>
              </w:r>
            </w:hyperlink>
            <w:r>
              <w:rPr>
                <w:rFonts w:ascii="Calibri" w:eastAsia="Calibri" w:hAnsi="Calibri" w:cs="Arial"/>
                <w:lang w:val="nl-BE" w:eastAsia="en-GB"/>
              </w:rPr>
              <w:t xml:space="preserve"> </w:t>
            </w:r>
          </w:p>
          <w:p w14:paraId="347F6511" w14:textId="612C3CCD" w:rsidR="0090341F" w:rsidRPr="005019DB" w:rsidRDefault="0090341F" w:rsidP="005019DB">
            <w:pPr>
              <w:pStyle w:val="Lijstalinea"/>
              <w:numPr>
                <w:ilvl w:val="0"/>
                <w:numId w:val="24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Afbeeldingen die gebruikt kunnen worden in demo</w:t>
            </w:r>
          </w:p>
        </w:tc>
      </w:tr>
    </w:tbl>
    <w:p w14:paraId="568986D8" w14:textId="5B3538AE" w:rsidR="00593D27" w:rsidRDefault="00593D27" w:rsidP="00CE57F3"/>
    <w:p w14:paraId="6EDDD141" w14:textId="02A2FAC5" w:rsidR="00780E2A" w:rsidRDefault="00780E2A" w:rsidP="00780E2A">
      <w:pPr>
        <w:pStyle w:val="Citaat"/>
        <w:rPr>
          <w:rStyle w:val="normaltextrun"/>
          <w:rFonts w:cs="Calibri"/>
          <w:b/>
          <w:bCs/>
          <w:i/>
          <w:iCs w:val="0"/>
        </w:rPr>
      </w:pPr>
      <w:r>
        <w:rPr>
          <w:rStyle w:val="normaltextrun"/>
          <w:rFonts w:cs="Calibri"/>
          <w:b/>
          <w:bCs/>
          <w:i/>
          <w:iCs w:val="0"/>
        </w:rPr>
        <w:t>Les 1</w:t>
      </w:r>
      <w:r w:rsidR="00D05B09">
        <w:rPr>
          <w:rStyle w:val="normaltextrun"/>
          <w:rFonts w:cs="Calibri"/>
          <w:b/>
          <w:bCs/>
          <w:i/>
          <w:iCs w:val="0"/>
        </w:rPr>
        <w:t xml:space="preserve"> - dinsdag</w:t>
      </w:r>
    </w:p>
    <w:p w14:paraId="23CC4773" w14:textId="77777777" w:rsidR="00780E2A" w:rsidRDefault="00780E2A" w:rsidP="00CE57F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780E2A" w:rsidRPr="00D534DF" w14:paraId="17A237FB" w14:textId="77777777" w:rsidTr="000A7236">
        <w:trPr>
          <w:trHeight w:val="397"/>
        </w:trPr>
        <w:tc>
          <w:tcPr>
            <w:tcW w:w="1276" w:type="dxa"/>
          </w:tcPr>
          <w:p w14:paraId="11B0C3C4" w14:textId="77777777" w:rsidR="00780E2A" w:rsidRPr="00D534DF" w:rsidRDefault="00780E2A" w:rsidP="000A7236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454A6669" wp14:editId="4E4F7034">
                  <wp:extent cx="360000" cy="360000"/>
                  <wp:effectExtent l="0" t="0" r="2540" b="2540"/>
                  <wp:docPr id="11" name="Picture 3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84C84A1-233B-4FD3-BEBC-48CD532813C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C84C84A1-233B-4FD3-BEBC-48CD532813C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552E183" w14:textId="40F40C3C" w:rsidR="00780E2A" w:rsidRPr="00D534DF" w:rsidRDefault="00396472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 xml:space="preserve">Deadline sitespec: liefst zo snel mogelijk (zodat je </w:t>
            </w:r>
            <w:r w:rsidR="00FE5A7A">
              <w:rPr>
                <w:lang w:val="nl-BE" w:eastAsia="en-GB"/>
              </w:rPr>
              <w:t>html kan schrijven voor je website)</w:t>
            </w:r>
          </w:p>
        </w:tc>
      </w:tr>
    </w:tbl>
    <w:p w14:paraId="7506ECAC" w14:textId="77777777" w:rsidR="00593D27" w:rsidRDefault="00593D27" w:rsidP="00CE57F3"/>
    <w:p w14:paraId="6CDA461C" w14:textId="40E6A7AA" w:rsidR="005019DB" w:rsidRDefault="005019DB" w:rsidP="00CE57F3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Kennismaking lector</w:t>
      </w:r>
    </w:p>
    <w:p w14:paraId="25B28B61" w14:textId="48E0A301" w:rsidR="00CE57F3" w:rsidRDefault="005019DB" w:rsidP="00CE57F3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Intro van het vak</w:t>
      </w:r>
    </w:p>
    <w:p w14:paraId="194F73A6" w14:textId="51BAEB0A" w:rsidR="005019DB" w:rsidRDefault="005019DB" w:rsidP="009134C1">
      <w:pPr>
        <w:pStyle w:val="Lijstalinea"/>
        <w:numPr>
          <w:ilvl w:val="0"/>
          <w:numId w:val="34"/>
        </w:numPr>
      </w:pPr>
      <w:r>
        <w:t>Presentatie inleiding geven</w:t>
      </w:r>
    </w:p>
    <w:p w14:paraId="48027119" w14:textId="1931CE02" w:rsidR="005019DB" w:rsidRDefault="005019DB" w:rsidP="009134C1">
      <w:pPr>
        <w:pStyle w:val="Lijstalinea"/>
        <w:numPr>
          <w:ilvl w:val="0"/>
          <w:numId w:val="34"/>
        </w:numPr>
      </w:pPr>
      <w:r>
        <w:t>Toledo overlopen</w:t>
      </w:r>
    </w:p>
    <w:p w14:paraId="33039AE7" w14:textId="08D6DC55" w:rsidR="005019DB" w:rsidRDefault="005019DB" w:rsidP="005019DB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lastRenderedPageBreak/>
        <w:t>Basisdocument in VS Code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C2B53" w:rsidRPr="00D534DF" w14:paraId="0CC86BD2" w14:textId="77777777" w:rsidTr="000A7236">
        <w:trPr>
          <w:trHeight w:val="397"/>
        </w:trPr>
        <w:tc>
          <w:tcPr>
            <w:tcW w:w="1276" w:type="dxa"/>
          </w:tcPr>
          <w:p w14:paraId="39D2DD21" w14:textId="39C9AB84" w:rsidR="001C2B53" w:rsidRPr="00EE5643" w:rsidRDefault="001C2B53" w:rsidP="00EE5643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64C86B" wp14:editId="24778D01">
                  <wp:extent cx="411783" cy="411783"/>
                  <wp:effectExtent l="0" t="0" r="0" b="0"/>
                  <wp:docPr id="13" name="Afbeelding 13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31E05375" w14:textId="40036B77" w:rsidR="001C2B53" w:rsidRDefault="001C2B5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1C2B53">
              <w:rPr>
                <w:rFonts w:ascii="Calibri" w:eastAsia="Calibri" w:hAnsi="Calibri" w:cs="Arial"/>
                <w:lang w:val="nl-BE" w:eastAsia="en-GB"/>
              </w:rPr>
              <w:t xml:space="preserve">Html als </w:t>
            </w:r>
            <w:r w:rsidR="00115418">
              <w:rPr>
                <w:rFonts w:ascii="Calibri" w:eastAsia="Calibri" w:hAnsi="Calibri" w:cs="Arial"/>
                <w:lang w:val="nl-BE" w:eastAsia="en-GB"/>
              </w:rPr>
              <w:t>structuurtaal (DOM)</w:t>
            </w:r>
          </w:p>
          <w:p w14:paraId="43580D8D" w14:textId="77777777" w:rsidR="001C2B53" w:rsidRDefault="001C2B5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Head/body/p</w:t>
            </w:r>
          </w:p>
          <w:p w14:paraId="52AA40B3" w14:textId="304DC278" w:rsidR="001C2B53" w:rsidRPr="00791874" w:rsidRDefault="00791874" w:rsidP="00791874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HTML element met open en closing tag, content</w:t>
            </w:r>
            <w:r w:rsidR="00115418">
              <w:rPr>
                <w:rFonts w:ascii="Calibri" w:eastAsia="Calibri" w:hAnsi="Calibri" w:cs="Arial"/>
                <w:lang w:val="nl-BE" w:eastAsia="en-GB"/>
              </w:rPr>
              <w:t>,</w:t>
            </w:r>
            <w:r>
              <w:rPr>
                <w:rFonts w:ascii="Calibri" w:eastAsia="Calibri" w:hAnsi="Calibri" w:cs="Arial"/>
                <w:lang w:val="nl-BE" w:eastAsia="en-GB"/>
              </w:rPr>
              <w:t xml:space="preserve"> attribuut</w:t>
            </w:r>
          </w:p>
          <w:p w14:paraId="697A1D71" w14:textId="6D0F229D" w:rsidR="001C2B53" w:rsidRPr="001C2B53" w:rsidRDefault="001C2B5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Title </w:t>
            </w:r>
          </w:p>
        </w:tc>
      </w:tr>
    </w:tbl>
    <w:p w14:paraId="6E80553E" w14:textId="77777777" w:rsidR="001C2B53" w:rsidRDefault="001C2B53" w:rsidP="001C2B53"/>
    <w:p w14:paraId="6559BD4B" w14:textId="267BE955" w:rsidR="005019DB" w:rsidRDefault="00483F76" w:rsidP="005019DB">
      <w:pPr>
        <w:pStyle w:val="Lijstalinea"/>
        <w:numPr>
          <w:ilvl w:val="0"/>
          <w:numId w:val="25"/>
        </w:numPr>
      </w:pPr>
      <w:r>
        <w:t>nieuwe dir maken</w:t>
      </w:r>
      <w:r w:rsidR="001C2B53">
        <w:t xml:space="preserve"> in finder</w:t>
      </w:r>
    </w:p>
    <w:p w14:paraId="31F643EE" w14:textId="4B14AE1B" w:rsidR="00483F76" w:rsidRDefault="00483F76" w:rsidP="005019DB">
      <w:pPr>
        <w:pStyle w:val="Lijstalinea"/>
        <w:numPr>
          <w:ilvl w:val="0"/>
          <w:numId w:val="25"/>
        </w:numPr>
      </w:pPr>
      <w:r>
        <w:t xml:space="preserve">dir openen in VS Code </w:t>
      </w:r>
    </w:p>
    <w:p w14:paraId="7368266F" w14:textId="59399FE1" w:rsidR="00483F76" w:rsidRDefault="00483F76" w:rsidP="005019DB">
      <w:pPr>
        <w:pStyle w:val="Lijstalinea"/>
        <w:numPr>
          <w:ilvl w:val="0"/>
          <w:numId w:val="25"/>
        </w:numPr>
      </w:pPr>
      <w:r>
        <w:t>index.html maken</w:t>
      </w:r>
    </w:p>
    <w:p w14:paraId="12B76E6E" w14:textId="270D98DD" w:rsidR="00483F76" w:rsidRDefault="00483F76" w:rsidP="005019DB">
      <w:pPr>
        <w:pStyle w:val="Lijstalinea"/>
        <w:numPr>
          <w:ilvl w:val="0"/>
          <w:numId w:val="25"/>
        </w:numPr>
      </w:pPr>
      <w:r>
        <w:t xml:space="preserve">met Emmet basisstructuur maken </w:t>
      </w:r>
      <w:r w:rsidR="00257443">
        <w:t xml:space="preserve">voor html-document </w:t>
      </w:r>
      <w:r w:rsidR="00127CF1">
        <w:t>(!)</w:t>
      </w:r>
      <w:r w:rsidR="00257443">
        <w:t xml:space="preserve"> + uitleggen (html als wortel-element, h</w:t>
      </w:r>
      <w:r w:rsidR="007F4C97">
        <w:t>ead, body, title)</w:t>
      </w:r>
    </w:p>
    <w:p w14:paraId="7579FAED" w14:textId="17DA132B" w:rsidR="00483F76" w:rsidRDefault="00483F76" w:rsidP="005019DB">
      <w:pPr>
        <w:pStyle w:val="Lijstalinea"/>
        <w:numPr>
          <w:ilvl w:val="0"/>
          <w:numId w:val="25"/>
        </w:numPr>
      </w:pPr>
      <w:r>
        <w:t>pagina bekijken in browser</w:t>
      </w:r>
    </w:p>
    <w:p w14:paraId="241E06A1" w14:textId="398C4707" w:rsidR="001F6302" w:rsidRDefault="001F6302" w:rsidP="005019DB">
      <w:pPr>
        <w:pStyle w:val="Lijstalinea"/>
        <w:numPr>
          <w:ilvl w:val="0"/>
          <w:numId w:val="25"/>
        </w:numPr>
      </w:pPr>
      <w:r>
        <w:t>broncode bekijken in browser</w:t>
      </w:r>
    </w:p>
    <w:p w14:paraId="558D9C53" w14:textId="20B747F4" w:rsidR="00681837" w:rsidRDefault="00CB7CAA" w:rsidP="005019DB">
      <w:pPr>
        <w:pStyle w:val="Lijstalinea"/>
        <w:numPr>
          <w:ilvl w:val="0"/>
          <w:numId w:val="25"/>
        </w:numPr>
      </w:pPr>
      <w:r>
        <w:t>web developer</w:t>
      </w:r>
      <w:r w:rsidR="00681837">
        <w:t xml:space="preserve"> open doen</w:t>
      </w:r>
    </w:p>
    <w:p w14:paraId="1F0F1EEB" w14:textId="296D75AB" w:rsidR="00D45C28" w:rsidRDefault="004411AE" w:rsidP="005019DB">
      <w:pPr>
        <w:pStyle w:val="Lijstalinea"/>
        <w:numPr>
          <w:ilvl w:val="0"/>
          <w:numId w:val="25"/>
        </w:numPr>
      </w:pPr>
      <w:r>
        <w:t>HTML als markup language en Document Object Model (DOM)</w:t>
      </w:r>
    </w:p>
    <w:p w14:paraId="6747E77A" w14:textId="7376772F" w:rsidR="00457967" w:rsidRDefault="00457967" w:rsidP="005019DB">
      <w:pPr>
        <w:pStyle w:val="Lijstalinea"/>
        <w:numPr>
          <w:ilvl w:val="0"/>
          <w:numId w:val="25"/>
        </w:numPr>
      </w:pPr>
      <w:r>
        <w:t xml:space="preserve">Opbouw van HTML element (open, close, content, attribuut </w:t>
      </w:r>
      <w:r w:rsidRPr="00791874">
        <w:rPr>
          <w:rFonts w:ascii="Calibri" w:eastAsia="Calibri" w:hAnsi="Calibri" w:cs="Arial"/>
          <w:lang w:eastAsia="en-GB"/>
        </w:rPr>
        <w:t>(lang, name, …)</w:t>
      </w:r>
      <w:r>
        <w:rPr>
          <w:rFonts w:ascii="Calibri" w:eastAsia="Calibri" w:hAnsi="Calibri" w:cs="Arial"/>
          <w:lang w:eastAsia="en-GB"/>
        </w:rPr>
        <w:t>)</w:t>
      </w:r>
    </w:p>
    <w:p w14:paraId="01225527" w14:textId="7CCEA39B" w:rsidR="007A201B" w:rsidRPr="007C4B21" w:rsidRDefault="007A201B" w:rsidP="009134C1">
      <w:pPr>
        <w:pStyle w:val="Lijstalinea"/>
        <w:numPr>
          <w:ilvl w:val="0"/>
          <w:numId w:val="34"/>
        </w:numPr>
        <w:rPr>
          <w:rFonts w:ascii="Calibri" w:eastAsia="Calibri" w:hAnsi="Calibri" w:cs="Arial"/>
          <w:lang w:eastAsia="en-GB"/>
        </w:rPr>
      </w:pPr>
      <w:r>
        <w:t xml:space="preserve">code valideren in vs code, via </w:t>
      </w:r>
      <w:r w:rsidR="007C4B21">
        <w:rPr>
          <w:rFonts w:ascii="Calibri" w:eastAsia="Calibri" w:hAnsi="Calibri" w:cs="Arial"/>
          <w:lang w:eastAsia="en-GB"/>
        </w:rPr>
        <w:fldChar w:fldCharType="begin"/>
      </w:r>
      <w:r w:rsidR="007C4B21">
        <w:rPr>
          <w:rFonts w:ascii="Calibri" w:eastAsia="Calibri" w:hAnsi="Calibri" w:cs="Arial"/>
          <w:lang w:eastAsia="en-GB"/>
        </w:rPr>
        <w:instrText xml:space="preserve"> HYPERLINK "</w:instrText>
      </w:r>
      <w:r w:rsidR="007C4B21" w:rsidRPr="00FC7EC3">
        <w:rPr>
          <w:rFonts w:ascii="Calibri" w:eastAsia="Calibri" w:hAnsi="Calibri" w:cs="Arial"/>
          <w:lang w:eastAsia="en-GB"/>
        </w:rPr>
        <w:instrText>https://html5.validator.nu/</w:instrText>
      </w:r>
      <w:r w:rsidR="007C4B21">
        <w:rPr>
          <w:rFonts w:ascii="Calibri" w:eastAsia="Calibri" w:hAnsi="Calibri" w:cs="Arial"/>
          <w:lang w:eastAsia="en-GB"/>
        </w:rPr>
        <w:instrText xml:space="preserve">" </w:instrText>
      </w:r>
      <w:r w:rsidR="007C4B21">
        <w:rPr>
          <w:rFonts w:ascii="Calibri" w:eastAsia="Calibri" w:hAnsi="Calibri" w:cs="Arial"/>
          <w:lang w:eastAsia="en-GB"/>
        </w:rPr>
      </w:r>
      <w:r w:rsidR="007C4B21">
        <w:rPr>
          <w:rFonts w:ascii="Calibri" w:eastAsia="Calibri" w:hAnsi="Calibri" w:cs="Arial"/>
          <w:lang w:eastAsia="en-GB"/>
        </w:rPr>
        <w:fldChar w:fldCharType="separate"/>
      </w:r>
      <w:r w:rsidR="007C4B21" w:rsidRPr="00E3426F">
        <w:rPr>
          <w:rStyle w:val="Hyperlink"/>
          <w:rFonts w:ascii="Calibri" w:eastAsia="Calibri" w:hAnsi="Calibri" w:cs="Arial"/>
          <w:lang w:eastAsia="en-GB"/>
        </w:rPr>
        <w:t>https://html5.validator.nu/</w:t>
      </w:r>
      <w:r w:rsidR="007C4B21">
        <w:rPr>
          <w:rFonts w:ascii="Calibri" w:eastAsia="Calibri" w:hAnsi="Calibri" w:cs="Arial"/>
          <w:lang w:eastAsia="en-GB"/>
        </w:rPr>
        <w:fldChar w:fldCharType="end"/>
      </w:r>
      <w:r w:rsidR="007C4B21">
        <w:rPr>
          <w:rFonts w:ascii="Calibri" w:eastAsia="Calibri" w:hAnsi="Calibri" w:cs="Arial"/>
          <w:lang w:eastAsia="en-GB"/>
        </w:rPr>
        <w:t xml:space="preserve"> </w:t>
      </w:r>
      <w:r>
        <w:t>(of equivalent)</w:t>
      </w:r>
    </w:p>
    <w:p w14:paraId="57D6F2B0" w14:textId="614AC66B" w:rsidR="001C2B53" w:rsidRDefault="001C2B53" w:rsidP="001C2B53"/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C2B53" w:rsidRPr="00D534DF" w14:paraId="25052FC9" w14:textId="77777777" w:rsidTr="000A7236">
        <w:trPr>
          <w:trHeight w:val="397"/>
        </w:trPr>
        <w:tc>
          <w:tcPr>
            <w:tcW w:w="1276" w:type="dxa"/>
          </w:tcPr>
          <w:p w14:paraId="11015D30" w14:textId="17987E50" w:rsidR="001C2B53" w:rsidRPr="00EE5643" w:rsidRDefault="001C2B53" w:rsidP="00EE5643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22226B7" wp14:editId="441E026A">
                  <wp:extent cx="460228" cy="460228"/>
                  <wp:effectExtent l="0" t="0" r="0" b="0"/>
                  <wp:docPr id="17" name="Afbeelding 17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C60B4CE" w14:textId="1363E893" w:rsidR="001C2B53" w:rsidRPr="00D534DF" w:rsidRDefault="001C2B53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 xml:space="preserve">Studenten doen </w:t>
            </w:r>
            <w:r w:rsidR="00E00FB2">
              <w:rPr>
                <w:lang w:val="nl-BE" w:eastAsia="en-GB"/>
              </w:rPr>
              <w:t>mee</w:t>
            </w:r>
            <w:r w:rsidR="00B9674D">
              <w:rPr>
                <w:lang w:val="nl-BE" w:eastAsia="en-GB"/>
              </w:rPr>
              <w:t xml:space="preserve"> met lector</w:t>
            </w:r>
          </w:p>
        </w:tc>
      </w:tr>
    </w:tbl>
    <w:p w14:paraId="4C2F2F6C" w14:textId="5653AB3D" w:rsidR="001C2B53" w:rsidRDefault="00177377" w:rsidP="001C2B53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Document</w:t>
      </w:r>
      <w:r w:rsidR="001C2B53">
        <w:rPr>
          <w:rStyle w:val="normaltextrun"/>
          <w:b w:val="0"/>
          <w:bCs w:val="0"/>
        </w:rPr>
        <w:t xml:space="preserve"> Structure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C2B53" w:rsidRPr="001C2B53" w14:paraId="657E8BF0" w14:textId="77777777" w:rsidTr="000A7236">
        <w:trPr>
          <w:trHeight w:val="397"/>
        </w:trPr>
        <w:tc>
          <w:tcPr>
            <w:tcW w:w="1276" w:type="dxa"/>
          </w:tcPr>
          <w:p w14:paraId="7C1851EA" w14:textId="50326E98" w:rsidR="001C2B53" w:rsidRPr="00EE5643" w:rsidRDefault="001C2B53" w:rsidP="00EE5643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F3F71E5" wp14:editId="1001236E">
                  <wp:extent cx="411783" cy="411783"/>
                  <wp:effectExtent l="0" t="0" r="0" b="0"/>
                  <wp:docPr id="14" name="Afbeelding 14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0B82DB" w14:textId="05DEF551" w:rsidR="001C2B53" w:rsidRDefault="001C2B5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 w:rsidRPr="001C2B53">
              <w:rPr>
                <w:rFonts w:ascii="Calibri" w:eastAsia="Calibri" w:hAnsi="Calibri" w:cs="Arial"/>
                <w:lang w:eastAsia="en-GB"/>
              </w:rPr>
              <w:t>Header/main/footer/nav/articl</w:t>
            </w:r>
            <w:r>
              <w:rPr>
                <w:rFonts w:ascii="Calibri" w:eastAsia="Calibri" w:hAnsi="Calibri" w:cs="Arial"/>
                <w:lang w:eastAsia="en-GB"/>
              </w:rPr>
              <w:t>e</w:t>
            </w:r>
            <w:r w:rsidR="00EE5643">
              <w:rPr>
                <w:rFonts w:ascii="Calibri" w:eastAsia="Calibri" w:hAnsi="Calibri" w:cs="Arial"/>
                <w:lang w:eastAsia="en-GB"/>
              </w:rPr>
              <w:t>/p</w:t>
            </w:r>
          </w:p>
          <w:p w14:paraId="5575E670" w14:textId="148E85BC" w:rsidR="00EE5643" w:rsidRPr="001C2B53" w:rsidRDefault="00EE5643" w:rsidP="001C2B53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Section/aside</w:t>
            </w:r>
          </w:p>
          <w:p w14:paraId="1644B91F" w14:textId="56093A92" w:rsidR="001C2B53" w:rsidRPr="001C2B53" w:rsidRDefault="001C2B53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 w:rsidRPr="001C2B53">
              <w:rPr>
                <w:rFonts w:ascii="Calibri" w:eastAsia="Calibri" w:hAnsi="Calibri" w:cs="Arial"/>
                <w:lang w:eastAsia="en-GB"/>
              </w:rPr>
              <w:t xml:space="preserve"> </w:t>
            </w:r>
            <w:r w:rsidR="00EE5643">
              <w:rPr>
                <w:rFonts w:ascii="Calibri" w:eastAsia="Calibri" w:hAnsi="Calibri" w:cs="Arial"/>
                <w:lang w:eastAsia="en-GB"/>
              </w:rPr>
              <w:t>H1/h2/…</w:t>
            </w:r>
          </w:p>
        </w:tc>
      </w:tr>
    </w:tbl>
    <w:p w14:paraId="42CB6070" w14:textId="77777777" w:rsidR="001C2B53" w:rsidRPr="001C2B53" w:rsidRDefault="001C2B53" w:rsidP="001C2B53">
      <w:pPr>
        <w:rPr>
          <w:lang w:val="en-US"/>
        </w:rPr>
      </w:pPr>
    </w:p>
    <w:p w14:paraId="4DBF0E2A" w14:textId="45F92E2D" w:rsidR="005019DB" w:rsidRDefault="00EE5643" w:rsidP="00EE5643">
      <w:pPr>
        <w:pStyle w:val="Lijstalinea"/>
        <w:numPr>
          <w:ilvl w:val="0"/>
          <w:numId w:val="27"/>
        </w:numPr>
      </w:pPr>
      <w:r w:rsidRPr="00EE5643">
        <w:t>Typische studentensite tekenen op bo</w:t>
      </w:r>
      <w:r>
        <w:t>rd + onderdelen benoemen</w:t>
      </w:r>
    </w:p>
    <w:p w14:paraId="036D4892" w14:textId="133797C5" w:rsidR="00EE5643" w:rsidRDefault="00EE5643" w:rsidP="00EE5643">
      <w:pPr>
        <w:pStyle w:val="Lijstalinea"/>
        <w:numPr>
          <w:ilvl w:val="0"/>
          <w:numId w:val="27"/>
        </w:numPr>
      </w:pPr>
      <w:r>
        <w:t>Structuur overbrengen naar HTML</w:t>
      </w:r>
      <w:r w:rsidR="00830491">
        <w:t xml:space="preserve"> in VS code</w:t>
      </w:r>
    </w:p>
    <w:p w14:paraId="5F8BCC2A" w14:textId="018A7F0D" w:rsidR="00C4204D" w:rsidRDefault="00C4204D" w:rsidP="00EE5643">
      <w:pPr>
        <w:pStyle w:val="Lijstalinea"/>
        <w:numPr>
          <w:ilvl w:val="0"/>
          <w:numId w:val="27"/>
        </w:numPr>
      </w:pPr>
      <w:r>
        <w:t>HTML valideren</w:t>
      </w:r>
    </w:p>
    <w:p w14:paraId="3938C694" w14:textId="15AB24DC" w:rsidR="00371A92" w:rsidRDefault="00371A92" w:rsidP="00094D13">
      <w:pPr>
        <w:pStyle w:val="Lijstalinea"/>
        <w:numPr>
          <w:ilvl w:val="0"/>
          <w:numId w:val="27"/>
        </w:numPr>
        <w:jc w:val="left"/>
      </w:pPr>
      <w:r>
        <w:lastRenderedPageBreak/>
        <w:t>Documentatie op website</w:t>
      </w:r>
      <w:r w:rsidR="00094D13">
        <w:t xml:space="preserve"> </w:t>
      </w:r>
      <w:hyperlink r:id="rId19" w:anchor="flowchart" w:history="1">
        <w:r w:rsidR="00094D13" w:rsidRPr="00E3426F">
          <w:rPr>
            <w:rStyle w:val="Hyperlink"/>
          </w:rPr>
          <w:t>http://frontend.webontwerp.ucll.be/HTML_markup/#flowchart</w:t>
        </w:r>
      </w:hyperlink>
      <w:r w:rsidR="00094D13"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E5643" w:rsidRPr="00D534DF" w14:paraId="3CEFF775" w14:textId="77777777" w:rsidTr="000A7236">
        <w:trPr>
          <w:trHeight w:val="397"/>
        </w:trPr>
        <w:tc>
          <w:tcPr>
            <w:tcW w:w="1276" w:type="dxa"/>
          </w:tcPr>
          <w:p w14:paraId="3B8312B1" w14:textId="77777777" w:rsidR="00EE5643" w:rsidRPr="00EE5643" w:rsidRDefault="00EE5643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CF51A0B" wp14:editId="251224E4">
                  <wp:extent cx="460228" cy="460228"/>
                  <wp:effectExtent l="0" t="0" r="0" b="0"/>
                  <wp:docPr id="18" name="Afbeelding 18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4CF872A0" w14:textId="0FD9AEE2" w:rsidR="00EE5643" w:rsidRDefault="00EE5643" w:rsidP="00EE5643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EE5643">
              <w:rPr>
                <w:rFonts w:ascii="Calibri" w:eastAsia="Calibri" w:hAnsi="Calibri" w:cs="Arial"/>
                <w:lang w:val="nl-BE" w:eastAsia="en-GB"/>
              </w:rPr>
              <w:t xml:space="preserve">Studenten doen </w:t>
            </w:r>
            <w:r w:rsidR="00E00FB2">
              <w:rPr>
                <w:rFonts w:ascii="Calibri" w:eastAsia="Calibri" w:hAnsi="Calibri" w:cs="Arial"/>
                <w:lang w:val="nl-BE" w:eastAsia="en-GB"/>
              </w:rPr>
              <w:t>mee</w:t>
            </w:r>
            <w:r w:rsidR="002B4116">
              <w:rPr>
                <w:rFonts w:ascii="Calibri" w:eastAsia="Calibri" w:hAnsi="Calibri" w:cs="Arial"/>
                <w:lang w:val="nl-BE" w:eastAsia="en-GB"/>
              </w:rPr>
              <w:t xml:space="preserve"> in bestand dat open staat</w:t>
            </w:r>
          </w:p>
          <w:p w14:paraId="2E70EAE4" w14:textId="31DEAB67" w:rsidR="00EE5643" w:rsidRPr="00EE5643" w:rsidRDefault="0010572B" w:rsidP="00EE5643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UOVT </w:t>
            </w:r>
            <w:r w:rsidR="00EE5643">
              <w:rPr>
                <w:rFonts w:ascii="Calibri" w:eastAsia="Calibri" w:hAnsi="Calibri" w:cs="Arial"/>
                <w:lang w:val="nl-BE" w:eastAsia="en-GB"/>
              </w:rPr>
              <w:t xml:space="preserve">Oefening </w:t>
            </w:r>
            <w:r w:rsidR="00765B6E">
              <w:rPr>
                <w:rFonts w:ascii="Calibri" w:eastAsia="Calibri" w:hAnsi="Calibri" w:cs="Arial"/>
                <w:lang w:val="nl-BE" w:eastAsia="en-GB"/>
              </w:rPr>
              <w:t>over document structuur (op papier, geen html)</w:t>
            </w:r>
          </w:p>
        </w:tc>
      </w:tr>
    </w:tbl>
    <w:p w14:paraId="293C2027" w14:textId="38533BEA" w:rsidR="00EE5643" w:rsidRDefault="00EE5643" w:rsidP="00EE5643"/>
    <w:p w14:paraId="3C9B82C9" w14:textId="0769F9B7" w:rsidR="001E2B23" w:rsidRDefault="001E2B23" w:rsidP="001E2B23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Web server</w:t>
      </w:r>
    </w:p>
    <w:p w14:paraId="079DA871" w14:textId="55BACA5B" w:rsidR="00131916" w:rsidRDefault="00131916" w:rsidP="00131916">
      <w:pPr>
        <w:pStyle w:val="Lijstalinea"/>
        <w:numPr>
          <w:ilvl w:val="0"/>
          <w:numId w:val="30"/>
        </w:numPr>
      </w:pPr>
      <w:r>
        <w:t>In Filezilla tonen hoe webserver gebruikt moet worden</w:t>
      </w:r>
    </w:p>
    <w:p w14:paraId="79F1E81C" w14:textId="702B772D" w:rsidR="00195F1E" w:rsidRDefault="00195F1E" w:rsidP="00131916">
      <w:pPr>
        <w:pStyle w:val="Lijstalinea"/>
        <w:numPr>
          <w:ilvl w:val="0"/>
          <w:numId w:val="30"/>
        </w:numPr>
      </w:pPr>
      <w:r>
        <w:t xml:space="preserve">Overzichtspagina met </w:t>
      </w:r>
      <w:r w:rsidR="0039438F">
        <w:t>studentenlijst</w:t>
      </w:r>
      <w:r>
        <w:t xml:space="preserve"> tonen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E00FB2" w:rsidRPr="00D534DF" w14:paraId="2BCADFE3" w14:textId="77777777" w:rsidTr="000A7236">
        <w:trPr>
          <w:trHeight w:val="397"/>
        </w:trPr>
        <w:tc>
          <w:tcPr>
            <w:tcW w:w="1276" w:type="dxa"/>
          </w:tcPr>
          <w:p w14:paraId="63287E1D" w14:textId="77777777" w:rsidR="00E00FB2" w:rsidRPr="00EE5643" w:rsidRDefault="00E00FB2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FBD17F" wp14:editId="582F2E5A">
                  <wp:extent cx="460228" cy="460228"/>
                  <wp:effectExtent l="0" t="0" r="0" b="0"/>
                  <wp:docPr id="16" name="Afbeelding 16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67327FB" w14:textId="77777777" w:rsidR="00E00FB2" w:rsidRDefault="00E00FB2" w:rsidP="00E00FB2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EE5643">
              <w:rPr>
                <w:rFonts w:ascii="Calibri" w:eastAsia="Calibri" w:hAnsi="Calibri" w:cs="Arial"/>
                <w:lang w:val="nl-BE" w:eastAsia="en-GB"/>
              </w:rPr>
              <w:t xml:space="preserve">Studenten doen </w:t>
            </w:r>
            <w:r>
              <w:rPr>
                <w:rFonts w:ascii="Calibri" w:eastAsia="Calibri" w:hAnsi="Calibri" w:cs="Arial"/>
                <w:lang w:val="nl-BE" w:eastAsia="en-GB"/>
              </w:rPr>
              <w:t xml:space="preserve">mee </w:t>
            </w:r>
          </w:p>
          <w:p w14:paraId="5A4BF514" w14:textId="5879DF8E" w:rsidR="00E00FB2" w:rsidRDefault="00E00FB2" w:rsidP="00E00FB2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UOVT </w:t>
            </w:r>
            <w:r w:rsidR="00DF1A32">
              <w:rPr>
                <w:rFonts w:ascii="Calibri" w:eastAsia="Calibri" w:hAnsi="Calibri" w:cs="Arial"/>
                <w:lang w:val="nl-BE" w:eastAsia="en-GB"/>
              </w:rPr>
              <w:t>Maak je eerste webpagina</w:t>
            </w:r>
            <w:r w:rsidR="009B3D06">
              <w:rPr>
                <w:rFonts w:ascii="Calibri" w:eastAsia="Calibri" w:hAnsi="Calibri" w:cs="Arial"/>
                <w:lang w:val="nl-BE" w:eastAsia="en-GB"/>
              </w:rPr>
              <w:t xml:space="preserve"> -&gt; </w:t>
            </w:r>
            <w:r w:rsidR="008F06C7">
              <w:rPr>
                <w:rFonts w:ascii="Calibri" w:eastAsia="Calibri" w:hAnsi="Calibri" w:cs="Arial"/>
                <w:lang w:val="nl-BE" w:eastAsia="en-GB"/>
              </w:rPr>
              <w:t>hebben studenten samen met lector gecodeerd</w:t>
            </w:r>
          </w:p>
          <w:p w14:paraId="42EA2644" w14:textId="284DEBB9" w:rsidR="00792E63" w:rsidRPr="00EE5643" w:rsidRDefault="00792E63" w:rsidP="00E00FB2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UOVT cv-oefening </w:t>
            </w:r>
            <w:r w:rsidR="00300471">
              <w:rPr>
                <w:rFonts w:ascii="Calibri" w:eastAsia="Calibri" w:hAnsi="Calibri" w:cs="Arial"/>
                <w:lang w:val="nl-BE" w:eastAsia="en-GB"/>
              </w:rPr>
              <w:t>+ eerste versie online zetten</w:t>
            </w:r>
          </w:p>
        </w:tc>
      </w:tr>
    </w:tbl>
    <w:p w14:paraId="3D8D26D1" w14:textId="77777777" w:rsidR="00E00FB2" w:rsidRPr="00131916" w:rsidRDefault="00E00FB2" w:rsidP="00E00FB2"/>
    <w:p w14:paraId="6C2E58CC" w14:textId="77777777" w:rsidR="001E2B23" w:rsidRPr="00EE5643" w:rsidRDefault="001E2B23" w:rsidP="00EE5643"/>
    <w:p w14:paraId="674BB985" w14:textId="2EE6E3C2" w:rsidR="00177377" w:rsidRDefault="00780E2A" w:rsidP="004B16D2">
      <w:pPr>
        <w:pStyle w:val="Citaat"/>
        <w:rPr>
          <w:rStyle w:val="normaltextrun"/>
          <w:rFonts w:cs="Calibri"/>
          <w:b/>
          <w:bCs/>
          <w:i/>
          <w:iCs w:val="0"/>
        </w:rPr>
      </w:pPr>
      <w:bookmarkStart w:id="1" w:name="_Toc73599876"/>
      <w:r>
        <w:rPr>
          <w:rStyle w:val="normaltextrun"/>
          <w:rFonts w:cs="Calibri"/>
          <w:b/>
          <w:bCs/>
          <w:i/>
          <w:iCs w:val="0"/>
        </w:rPr>
        <w:t>Les 2</w:t>
      </w:r>
      <w:r w:rsidR="00D05B09">
        <w:rPr>
          <w:rStyle w:val="normaltextrun"/>
          <w:rFonts w:cs="Calibri"/>
          <w:b/>
          <w:bCs/>
          <w:i/>
          <w:iCs w:val="0"/>
        </w:rPr>
        <w:t xml:space="preserve"> - donderdag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D35D0A" w:rsidRPr="00D534DF" w14:paraId="7A5FC019" w14:textId="77777777" w:rsidTr="000A7236">
        <w:trPr>
          <w:trHeight w:val="397"/>
        </w:trPr>
        <w:tc>
          <w:tcPr>
            <w:tcW w:w="1276" w:type="dxa"/>
          </w:tcPr>
          <w:p w14:paraId="58F6101E" w14:textId="77777777" w:rsidR="00D35D0A" w:rsidRPr="00D534DF" w:rsidRDefault="00D35D0A" w:rsidP="000A7236">
            <w:pPr>
              <w:jc w:val="center"/>
              <w:rPr>
                <w:lang w:val="nl-BE" w:eastAsia="en-GB"/>
              </w:rPr>
            </w:pPr>
            <w:r w:rsidRPr="00D534DF">
              <w:rPr>
                <w:noProof/>
                <w:lang w:eastAsia="en-GB"/>
              </w:rPr>
              <w:drawing>
                <wp:inline distT="0" distB="0" distL="0" distR="0" wp14:anchorId="465988E0" wp14:editId="020D6D85">
                  <wp:extent cx="360000" cy="360000"/>
                  <wp:effectExtent l="0" t="0" r="2540" b="2540"/>
                  <wp:docPr id="22" name="Picture 8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2D4B491-1C5D-4A4E-B02F-A3F66FFF49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2D4B491-1C5D-4A4E-B02F-A3F66FFF49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58EBD081" w14:textId="12D6189A" w:rsidR="002820FC" w:rsidRDefault="002820FC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Nieuwe studenten? Problemen met webserver?</w:t>
            </w:r>
          </w:p>
          <w:p w14:paraId="3A7A783B" w14:textId="10F15312" w:rsidR="002820FC" w:rsidRDefault="002820FC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Oefening documentstructuur klassikaal maken</w:t>
            </w:r>
          </w:p>
          <w:p w14:paraId="5331D8BA" w14:textId="53909ACD" w:rsidR="00D35D0A" w:rsidRDefault="009C7B8E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>Klassikaal feedback geven over één cv-oefening</w:t>
            </w:r>
          </w:p>
          <w:p w14:paraId="72D5425C" w14:textId="49EBBED9" w:rsidR="009A27A8" w:rsidRPr="00D534DF" w:rsidRDefault="009A27A8" w:rsidP="000A7236">
            <w:pPr>
              <w:rPr>
                <w:lang w:val="nl-BE" w:eastAsia="en-GB"/>
              </w:rPr>
            </w:pPr>
            <w:r>
              <w:rPr>
                <w:lang w:val="nl-BE" w:eastAsia="en-GB"/>
              </w:rPr>
              <w:t xml:space="preserve">Deadlines: </w:t>
            </w:r>
            <w:r w:rsidR="002E42D4">
              <w:rPr>
                <w:lang w:val="nl-BE" w:eastAsia="en-GB"/>
              </w:rPr>
              <w:t>cv-oefening; sitespec</w:t>
            </w:r>
            <w:r w:rsidR="00300471">
              <w:rPr>
                <w:lang w:val="nl-BE" w:eastAsia="en-GB"/>
              </w:rPr>
              <w:t xml:space="preserve"> (zo snel mogelijk)</w:t>
            </w:r>
          </w:p>
        </w:tc>
      </w:tr>
    </w:tbl>
    <w:p w14:paraId="4056B1F6" w14:textId="77777777" w:rsidR="00D35D0A" w:rsidRDefault="00D35D0A" w:rsidP="00D35D0A">
      <w:pPr>
        <w:pStyle w:val="Kop1"/>
        <w:numPr>
          <w:ilvl w:val="0"/>
          <w:numId w:val="0"/>
        </w:numPr>
        <w:rPr>
          <w:rStyle w:val="normaltextrun"/>
          <w:b w:val="0"/>
          <w:bCs w:val="0"/>
        </w:rPr>
      </w:pPr>
    </w:p>
    <w:p w14:paraId="11E5C2E8" w14:textId="3F65D2D9" w:rsidR="00177377" w:rsidRDefault="00177377" w:rsidP="00177377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Markup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77377" w:rsidRPr="001C2B53" w14:paraId="0030A12F" w14:textId="77777777" w:rsidTr="000A7236">
        <w:trPr>
          <w:trHeight w:val="397"/>
        </w:trPr>
        <w:tc>
          <w:tcPr>
            <w:tcW w:w="1276" w:type="dxa"/>
          </w:tcPr>
          <w:p w14:paraId="329B81EB" w14:textId="77777777" w:rsidR="00177377" w:rsidRPr="00EE5643" w:rsidRDefault="00177377" w:rsidP="000A7236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4A43CBF" wp14:editId="0BBB5FD5">
                  <wp:extent cx="411783" cy="411783"/>
                  <wp:effectExtent l="0" t="0" r="0" b="0"/>
                  <wp:docPr id="19" name="Afbeelding 19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53928155" w14:textId="3DD1404F" w:rsidR="00177377" w:rsidRDefault="001C4D98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Ul/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ol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>/dl/li</w:t>
            </w:r>
          </w:p>
          <w:p w14:paraId="3D1F6051" w14:textId="77777777" w:rsidR="001C4D98" w:rsidRDefault="001C4D98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Em/strong</w:t>
            </w:r>
          </w:p>
          <w:p w14:paraId="0BA34AF6" w14:textId="77777777" w:rsidR="005F68ED" w:rsidRDefault="005F68ED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 xml:space="preserve">Speciale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karakters</w:t>
            </w:r>
            <w:proofErr w:type="spellEnd"/>
          </w:p>
          <w:p w14:paraId="2EE07E3F" w14:textId="77777777" w:rsidR="005F68ED" w:rsidRDefault="005F68ED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Inline/block element</w:t>
            </w:r>
          </w:p>
          <w:p w14:paraId="475B5C6C" w14:textId="77777777" w:rsidR="005F68ED" w:rsidRDefault="005F68ED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Div/span</w:t>
            </w:r>
          </w:p>
          <w:p w14:paraId="424585F3" w14:textId="7C0F126C" w:rsidR="005F68ED" w:rsidRPr="001C2B53" w:rsidRDefault="005F68ED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 xml:space="preserve">Id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en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class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attribuut</w:t>
            </w:r>
            <w:proofErr w:type="spellEnd"/>
          </w:p>
        </w:tc>
      </w:tr>
    </w:tbl>
    <w:p w14:paraId="3AE8D951" w14:textId="6A3472EB" w:rsidR="00177377" w:rsidRDefault="00E00BD9" w:rsidP="002B4116">
      <w:pPr>
        <w:pStyle w:val="Lijstalinea"/>
        <w:numPr>
          <w:ilvl w:val="0"/>
          <w:numId w:val="29"/>
        </w:numPr>
      </w:pPr>
      <w:r>
        <w:lastRenderedPageBreak/>
        <w:t>Demo geven van alle elementen</w:t>
      </w:r>
    </w:p>
    <w:p w14:paraId="792985EC" w14:textId="017E9418" w:rsidR="006513E8" w:rsidRDefault="006513E8" w:rsidP="002B4116">
      <w:pPr>
        <w:pStyle w:val="Lijstalinea"/>
        <w:numPr>
          <w:ilvl w:val="0"/>
          <w:numId w:val="29"/>
        </w:numPr>
      </w:pPr>
      <w:r>
        <w:t>Code valideren</w:t>
      </w:r>
    </w:p>
    <w:p w14:paraId="0B6F7444" w14:textId="01444FD3" w:rsidR="00E00BD9" w:rsidRDefault="00E00BD9" w:rsidP="002B4116">
      <w:pPr>
        <w:pStyle w:val="Lijstalinea"/>
        <w:numPr>
          <w:ilvl w:val="0"/>
          <w:numId w:val="29"/>
        </w:numPr>
      </w:pPr>
      <w:r>
        <w:t>Verschil block- en inline element uitleggen</w:t>
      </w:r>
    </w:p>
    <w:p w14:paraId="34B6FE76" w14:textId="36DBF0E9" w:rsidR="00E00BD9" w:rsidRPr="00177377" w:rsidRDefault="00E81375" w:rsidP="002F5B53">
      <w:pPr>
        <w:pStyle w:val="Lijstalinea"/>
        <w:numPr>
          <w:ilvl w:val="0"/>
          <w:numId w:val="29"/>
        </w:numPr>
        <w:jc w:val="left"/>
      </w:pPr>
      <w:r>
        <w:t>Overzichtslijst op mdn tonen</w:t>
      </w:r>
      <w:r w:rsidR="002F5B53">
        <w:t xml:space="preserve"> helemaal onderaan</w:t>
      </w:r>
      <w:r w:rsidR="00A71FE3">
        <w:t xml:space="preserve"> </w:t>
      </w:r>
      <w:hyperlink r:id="rId21" w:history="1">
        <w:r w:rsidR="002F5B53" w:rsidRPr="00E3426F">
          <w:rPr>
            <w:rStyle w:val="Hyperlink"/>
          </w:rPr>
          <w:t>http://frontend.webontwerp.ucll.be/HTML_</w:t>
        </w:r>
        <w:r w:rsidR="002F5B53" w:rsidRPr="00E3426F">
          <w:rPr>
            <w:rStyle w:val="Hyperlink"/>
          </w:rPr>
          <w:t>m</w:t>
        </w:r>
        <w:r w:rsidR="002F5B53" w:rsidRPr="00E3426F">
          <w:rPr>
            <w:rStyle w:val="Hyperlink"/>
          </w:rPr>
          <w:t>arkup/</w:t>
        </w:r>
      </w:hyperlink>
      <w:r w:rsidR="002F5B53"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873F1F" w:rsidRPr="00D534DF" w14:paraId="6FAF24A4" w14:textId="77777777" w:rsidTr="000A7236">
        <w:trPr>
          <w:trHeight w:val="397"/>
        </w:trPr>
        <w:tc>
          <w:tcPr>
            <w:tcW w:w="1276" w:type="dxa"/>
          </w:tcPr>
          <w:p w14:paraId="34D24C7B" w14:textId="77777777" w:rsidR="00873F1F" w:rsidRPr="00EE5643" w:rsidRDefault="00873F1F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D1D9318" wp14:editId="7D96176B">
                  <wp:extent cx="460228" cy="460228"/>
                  <wp:effectExtent l="0" t="0" r="0" b="0"/>
                  <wp:docPr id="1" name="Afbeelding 1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B5A40DD" w14:textId="57BD650A" w:rsidR="001F6302" w:rsidRDefault="001F6302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Studenten typen mee met lector</w:t>
            </w:r>
          </w:p>
          <w:p w14:paraId="074B52AB" w14:textId="700ED16F" w:rsidR="00873F1F" w:rsidRPr="00EE5643" w:rsidRDefault="00873F1F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Oefening lists maken</w:t>
            </w:r>
            <w:r w:rsidR="001F6302">
              <w:rPr>
                <w:rFonts w:ascii="Calibri" w:eastAsia="Calibri" w:hAnsi="Calibri" w:cs="Arial"/>
                <w:lang w:val="nl-BE" w:eastAsia="en-GB"/>
              </w:rPr>
              <w:t xml:space="preserve"> (enkel ol)</w:t>
            </w:r>
            <w:r w:rsidR="00B849D4">
              <w:rPr>
                <w:rFonts w:ascii="Calibri" w:eastAsia="Calibri" w:hAnsi="Calibri" w:cs="Arial"/>
                <w:lang w:val="nl-BE" w:eastAsia="en-GB"/>
              </w:rPr>
              <w:t>; rest UOVT</w:t>
            </w:r>
          </w:p>
        </w:tc>
      </w:tr>
    </w:tbl>
    <w:p w14:paraId="025BB06E" w14:textId="13A18A4D" w:rsidR="00891530" w:rsidRDefault="00656C24" w:rsidP="00891530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Links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656C24" w:rsidRPr="001C2B53" w14:paraId="204FE8DD" w14:textId="77777777" w:rsidTr="000A7236">
        <w:trPr>
          <w:trHeight w:val="397"/>
        </w:trPr>
        <w:tc>
          <w:tcPr>
            <w:tcW w:w="1276" w:type="dxa"/>
          </w:tcPr>
          <w:p w14:paraId="30090127" w14:textId="77777777" w:rsidR="00656C24" w:rsidRPr="00EE5643" w:rsidRDefault="00656C24" w:rsidP="000A7236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A53B08" wp14:editId="41D66617">
                  <wp:extent cx="411783" cy="411783"/>
                  <wp:effectExtent l="0" t="0" r="0" b="0"/>
                  <wp:docPr id="20" name="Afbeelding 20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3A943B59" w14:textId="77777777" w:rsidR="00656C24" w:rsidRDefault="00B72BCC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 xml:space="preserve">Linken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naar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andere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site</w:t>
            </w:r>
          </w:p>
          <w:p w14:paraId="5D007FC0" w14:textId="126FB50B" w:rsidR="00B72BCC" w:rsidRPr="00B72BCC" w:rsidRDefault="00B72BCC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B72BCC">
              <w:rPr>
                <w:rFonts w:ascii="Calibri" w:eastAsia="Calibri" w:hAnsi="Calibri" w:cs="Arial"/>
                <w:lang w:val="nl-BE" w:eastAsia="en-GB"/>
              </w:rPr>
              <w:t>Linken naar andere pagina (lokaal)</w:t>
            </w:r>
          </w:p>
          <w:p w14:paraId="0E20A2C9" w14:textId="71D93642" w:rsidR="00B72BCC" w:rsidRPr="00896683" w:rsidRDefault="00B72BCC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val="nl-BE" w:eastAsia="en-GB"/>
              </w:rPr>
            </w:pPr>
            <w:r w:rsidRPr="00896683">
              <w:rPr>
                <w:rFonts w:ascii="Calibri" w:eastAsia="Calibri" w:hAnsi="Calibri" w:cs="Arial"/>
                <w:lang w:val="nl-BE" w:eastAsia="en-GB"/>
              </w:rPr>
              <w:t>Links binnen een pagina</w:t>
            </w:r>
            <w:r w:rsidR="00B32008" w:rsidRPr="00896683">
              <w:rPr>
                <w:rFonts w:ascii="Calibri" w:eastAsia="Calibri" w:hAnsi="Calibri" w:cs="Arial"/>
                <w:lang w:val="nl-BE" w:eastAsia="en-GB"/>
              </w:rPr>
              <w:t>: id-attribuut</w:t>
            </w:r>
          </w:p>
          <w:p w14:paraId="64B5F3A3" w14:textId="77777777" w:rsidR="00B72BCC" w:rsidRDefault="00B72BCC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>
              <w:rPr>
                <w:rFonts w:ascii="Calibri" w:eastAsia="Calibri" w:hAnsi="Calibri" w:cs="Arial"/>
                <w:lang w:eastAsia="en-GB"/>
              </w:rPr>
              <w:t>Href-attribuut</w:t>
            </w:r>
            <w:proofErr w:type="spellEnd"/>
          </w:p>
          <w:p w14:paraId="6ECF4326" w14:textId="011A90EE" w:rsidR="00896683" w:rsidRPr="001C2B53" w:rsidRDefault="00896683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proofErr w:type="spellStart"/>
            <w:r>
              <w:rPr>
                <w:rFonts w:ascii="Calibri" w:eastAsia="Calibri" w:hAnsi="Calibri" w:cs="Arial"/>
                <w:lang w:eastAsia="en-GB"/>
              </w:rPr>
              <w:t>Verschil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relatieve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>/absolute link</w:t>
            </w:r>
          </w:p>
        </w:tc>
      </w:tr>
    </w:tbl>
    <w:p w14:paraId="4BDE1986" w14:textId="3BB38A4F" w:rsidR="001C6752" w:rsidRDefault="001C6752" w:rsidP="001C6752">
      <w:pPr>
        <w:pStyle w:val="Lijstalinea"/>
        <w:numPr>
          <w:ilvl w:val="0"/>
          <w:numId w:val="31"/>
        </w:numPr>
      </w:pPr>
      <w:r>
        <w:t xml:space="preserve">Demo geven van alle </w:t>
      </w:r>
      <w:r w:rsidR="006C49D8">
        <w:t>soorten links</w:t>
      </w:r>
    </w:p>
    <w:p w14:paraId="22860133" w14:textId="36879B95" w:rsidR="001C6752" w:rsidRDefault="001C6752" w:rsidP="001C6752">
      <w:pPr>
        <w:pStyle w:val="Lijstalinea"/>
        <w:numPr>
          <w:ilvl w:val="0"/>
          <w:numId w:val="31"/>
        </w:numPr>
      </w:pPr>
      <w:r>
        <w:t>Code valideren</w:t>
      </w:r>
    </w:p>
    <w:p w14:paraId="0B687973" w14:textId="70A14804" w:rsidR="001C6752" w:rsidRDefault="001F6632" w:rsidP="001F6632">
      <w:pPr>
        <w:pStyle w:val="Lijstalinea"/>
        <w:numPr>
          <w:ilvl w:val="0"/>
          <w:numId w:val="31"/>
        </w:numPr>
        <w:jc w:val="left"/>
      </w:pPr>
      <w:r>
        <w:t xml:space="preserve">Documentatie tonen op mdn en eigen site </w:t>
      </w:r>
      <w:r>
        <w:fldChar w:fldCharType="begin"/>
      </w:r>
      <w:r>
        <w:instrText xml:space="preserve"> HYPERLINK "</w:instrText>
      </w:r>
      <w:r w:rsidRPr="001F6632">
        <w:instrText>http://frontend.webontwerp.ucll.be/HTML_links/</w:instrText>
      </w:r>
      <w:r>
        <w:instrText xml:space="preserve">" </w:instrText>
      </w:r>
      <w:r>
        <w:fldChar w:fldCharType="separate"/>
      </w:r>
      <w:r w:rsidRPr="00E3426F">
        <w:rPr>
          <w:rStyle w:val="Hyperlink"/>
        </w:rPr>
        <w:t>http://frontend.webontwerp.ucll.be/HTML_links/</w:t>
      </w:r>
      <w:r>
        <w:fldChar w:fldCharType="end"/>
      </w:r>
      <w:r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F6632" w:rsidRPr="00D534DF" w14:paraId="613C3998" w14:textId="77777777" w:rsidTr="000A7236">
        <w:trPr>
          <w:trHeight w:val="397"/>
        </w:trPr>
        <w:tc>
          <w:tcPr>
            <w:tcW w:w="1276" w:type="dxa"/>
          </w:tcPr>
          <w:p w14:paraId="3C6B33DE" w14:textId="77777777" w:rsidR="001F6632" w:rsidRPr="00EE5643" w:rsidRDefault="001F6632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E7A6A23" wp14:editId="7DF6BBF8">
                  <wp:extent cx="460228" cy="460228"/>
                  <wp:effectExtent l="0" t="0" r="0" b="0"/>
                  <wp:docPr id="21" name="Afbeelding 21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77B19201" w14:textId="77777777" w:rsidR="001F6632" w:rsidRDefault="001F6632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Studenten typen mee met lector</w:t>
            </w:r>
          </w:p>
          <w:p w14:paraId="723B1FB4" w14:textId="11CFC7C5" w:rsidR="001F6632" w:rsidRPr="00EE5643" w:rsidRDefault="001F6632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Oefening </w:t>
            </w:r>
            <w:r w:rsidR="0002616F">
              <w:rPr>
                <w:rFonts w:ascii="Calibri" w:eastAsia="Calibri" w:hAnsi="Calibri" w:cs="Arial"/>
                <w:lang w:val="nl-BE" w:eastAsia="en-GB"/>
              </w:rPr>
              <w:t>links</w:t>
            </w:r>
            <w:r>
              <w:rPr>
                <w:rFonts w:ascii="Calibri" w:eastAsia="Calibri" w:hAnsi="Calibri" w:cs="Arial"/>
                <w:lang w:val="nl-BE" w:eastAsia="en-GB"/>
              </w:rPr>
              <w:t xml:space="preserve"> maken </w:t>
            </w:r>
            <w:r w:rsidR="0002616F">
              <w:rPr>
                <w:rFonts w:ascii="Calibri" w:eastAsia="Calibri" w:hAnsi="Calibri" w:cs="Arial"/>
                <w:lang w:val="nl-BE" w:eastAsia="en-GB"/>
              </w:rPr>
              <w:t>(eventueel</w:t>
            </w:r>
            <w:r>
              <w:rPr>
                <w:rFonts w:ascii="Calibri" w:eastAsia="Calibri" w:hAnsi="Calibri" w:cs="Arial"/>
                <w:lang w:val="nl-BE" w:eastAsia="en-GB"/>
              </w:rPr>
              <w:t xml:space="preserve"> UOVT</w:t>
            </w:r>
            <w:r w:rsidR="0002616F">
              <w:rPr>
                <w:rFonts w:ascii="Calibri" w:eastAsia="Calibri" w:hAnsi="Calibri" w:cs="Arial"/>
                <w:lang w:val="nl-BE" w:eastAsia="en-GB"/>
              </w:rPr>
              <w:t>)</w:t>
            </w:r>
          </w:p>
        </w:tc>
      </w:tr>
    </w:tbl>
    <w:p w14:paraId="60B40B29" w14:textId="77777777" w:rsidR="00177377" w:rsidRDefault="00177377" w:rsidP="00891530">
      <w:pPr>
        <w:pStyle w:val="Kop3"/>
        <w:numPr>
          <w:ilvl w:val="0"/>
          <w:numId w:val="0"/>
        </w:numPr>
        <w:rPr>
          <w:rStyle w:val="normaltextrun"/>
          <w:rFonts w:cs="Calibri"/>
          <w:b w:val="0"/>
          <w:bCs w:val="0"/>
          <w:i w:val="0"/>
          <w:iCs/>
        </w:rPr>
      </w:pPr>
    </w:p>
    <w:p w14:paraId="5AE48E7D" w14:textId="65395633" w:rsidR="006C7129" w:rsidRDefault="006C7129" w:rsidP="006C7129">
      <w:pPr>
        <w:pStyle w:val="Kop1"/>
        <w:rPr>
          <w:rStyle w:val="normaltextrun"/>
          <w:b w:val="0"/>
          <w:bCs w:val="0"/>
        </w:rPr>
      </w:pPr>
      <w:r>
        <w:rPr>
          <w:rStyle w:val="normaltextrun"/>
          <w:b w:val="0"/>
          <w:bCs w:val="0"/>
        </w:rPr>
        <w:t>Afbeeldingen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C61EF1" w:rsidRPr="001C2B53" w14:paraId="5291D208" w14:textId="77777777" w:rsidTr="000A7236">
        <w:trPr>
          <w:trHeight w:val="397"/>
        </w:trPr>
        <w:tc>
          <w:tcPr>
            <w:tcW w:w="1276" w:type="dxa"/>
          </w:tcPr>
          <w:p w14:paraId="30BB78F8" w14:textId="77777777" w:rsidR="00C61EF1" w:rsidRPr="00EE5643" w:rsidRDefault="00C61EF1" w:rsidP="000A7236">
            <w:pPr>
              <w:jc w:val="center"/>
            </w:pPr>
            <w:r>
              <w:fldChar w:fldCharType="begin"/>
            </w:r>
            <w:r>
              <w:instrText xml:space="preserve"> INCLUDEPICTURE "https://cdn-icons-png.flaticon.com/512/103/103077.png"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F3366B5" wp14:editId="31F7F383">
                  <wp:extent cx="411783" cy="411783"/>
                  <wp:effectExtent l="0" t="0" r="0" b="0"/>
                  <wp:docPr id="23" name="Afbeelding 23" descr="HTML Document - Free computer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ML Document - Free computer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297" cy="418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6A8348AF" w14:textId="77777777" w:rsidR="00C61EF1" w:rsidRDefault="002C525F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&lt;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img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src</w:t>
            </w:r>
            <w:proofErr w:type="spellEnd"/>
            <w:r>
              <w:rPr>
                <w:rFonts w:ascii="Calibri" w:eastAsia="Calibri" w:hAnsi="Calibri" w:cs="Arial"/>
                <w:lang w:eastAsia="en-GB"/>
              </w:rPr>
              <w:t>=”” alt=””&gt;</w:t>
            </w:r>
          </w:p>
          <w:p w14:paraId="32D3D700" w14:textId="77777777" w:rsidR="002C525F" w:rsidRDefault="00297A83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Width-</w:t>
            </w:r>
            <w:proofErr w:type="spellStart"/>
            <w:r>
              <w:rPr>
                <w:rFonts w:ascii="Calibri" w:eastAsia="Calibri" w:hAnsi="Calibri" w:cs="Arial"/>
                <w:lang w:eastAsia="en-GB"/>
              </w:rPr>
              <w:t>attribuut</w:t>
            </w:r>
            <w:proofErr w:type="spellEnd"/>
          </w:p>
          <w:p w14:paraId="2D55E07C" w14:textId="25C15B6B" w:rsidR="00AD6D1B" w:rsidRPr="001C2B53" w:rsidRDefault="00AD6D1B" w:rsidP="000A7236">
            <w:pPr>
              <w:pStyle w:val="Lijstalinea"/>
              <w:numPr>
                <w:ilvl w:val="0"/>
                <w:numId w:val="26"/>
              </w:numPr>
              <w:rPr>
                <w:rFonts w:ascii="Calibri" w:eastAsia="Calibri" w:hAnsi="Calibri" w:cs="Arial"/>
                <w:lang w:eastAsia="en-GB"/>
              </w:rPr>
            </w:pPr>
            <w:r>
              <w:rPr>
                <w:rFonts w:ascii="Calibri" w:eastAsia="Calibri" w:hAnsi="Calibri" w:cs="Arial"/>
                <w:lang w:eastAsia="en-GB"/>
              </w:rPr>
              <w:t>&lt;figure&gt;</w:t>
            </w:r>
          </w:p>
        </w:tc>
      </w:tr>
    </w:tbl>
    <w:p w14:paraId="52FB9D90" w14:textId="627FE084" w:rsidR="005177E5" w:rsidRDefault="005177E5" w:rsidP="00D81E97">
      <w:pPr>
        <w:pStyle w:val="Lijstalinea"/>
        <w:numPr>
          <w:ilvl w:val="0"/>
          <w:numId w:val="33"/>
        </w:numPr>
      </w:pPr>
      <w:r w:rsidRPr="00D81E97">
        <w:t>Demo geven</w:t>
      </w:r>
    </w:p>
    <w:p w14:paraId="5ED512E0" w14:textId="0F3C26F0" w:rsidR="00AD6D1B" w:rsidRPr="00D81E97" w:rsidRDefault="00AD6D1B" w:rsidP="00D81E97">
      <w:pPr>
        <w:pStyle w:val="Lijstalinea"/>
        <w:numPr>
          <w:ilvl w:val="0"/>
          <w:numId w:val="33"/>
        </w:numPr>
      </w:pPr>
      <w:r>
        <w:t>Element figure</w:t>
      </w:r>
    </w:p>
    <w:p w14:paraId="0A7E22AE" w14:textId="6606460C" w:rsidR="005177E5" w:rsidRDefault="005177E5" w:rsidP="005177E5">
      <w:pPr>
        <w:pStyle w:val="Lijstalinea"/>
        <w:numPr>
          <w:ilvl w:val="0"/>
          <w:numId w:val="33"/>
        </w:numPr>
      </w:pPr>
      <w:r>
        <w:lastRenderedPageBreak/>
        <w:t>Width-attribuut uittesten</w:t>
      </w:r>
      <w:r w:rsidR="00BA033A">
        <w:t xml:space="preserve"> -&gt; vervorming, dus beter vermijden en afbeeldingen herschalen</w:t>
      </w:r>
    </w:p>
    <w:p w14:paraId="095CCEB3" w14:textId="1CD63D3D" w:rsidR="00F1413D" w:rsidRDefault="00F1413D" w:rsidP="00F1413D">
      <w:pPr>
        <w:pStyle w:val="Lijstalinea"/>
        <w:numPr>
          <w:ilvl w:val="0"/>
          <w:numId w:val="33"/>
        </w:numPr>
        <w:jc w:val="left"/>
      </w:pPr>
      <w:r>
        <w:t xml:space="preserve">Afbeeldingsformaten overlopen </w:t>
      </w:r>
      <w:hyperlink r:id="rId22" w:history="1">
        <w:r w:rsidRPr="00E3426F">
          <w:rPr>
            <w:rStyle w:val="Hyperlink"/>
          </w:rPr>
          <w:t>http://frontend.webontwerp.ucll.be/HTML_afbeeldingen/</w:t>
        </w:r>
      </w:hyperlink>
      <w:r>
        <w:t xml:space="preserve"> </w:t>
      </w:r>
    </w:p>
    <w:p w14:paraId="11635620" w14:textId="77777777" w:rsidR="001174AA" w:rsidRDefault="001174AA" w:rsidP="00F1413D">
      <w:pPr>
        <w:pStyle w:val="Lijstalinea"/>
        <w:numPr>
          <w:ilvl w:val="0"/>
          <w:numId w:val="33"/>
        </w:numPr>
        <w:jc w:val="left"/>
      </w:pPr>
      <w:r>
        <w:t xml:space="preserve">Laadsnelheid: </w:t>
      </w:r>
    </w:p>
    <w:p w14:paraId="61F7FE29" w14:textId="59EA470D" w:rsidR="00F1413D" w:rsidRDefault="001174AA" w:rsidP="001174AA">
      <w:pPr>
        <w:pStyle w:val="Lijstalinea"/>
        <w:numPr>
          <w:ilvl w:val="1"/>
          <w:numId w:val="33"/>
        </w:numPr>
        <w:jc w:val="left"/>
      </w:pPr>
      <w:r>
        <w:t>B</w:t>
      </w:r>
      <w:r w:rsidR="009E1EC0">
        <w:t>elang van bestandsgrootte</w:t>
      </w:r>
    </w:p>
    <w:p w14:paraId="5E00E587" w14:textId="3C5B86B6" w:rsidR="001174AA" w:rsidRDefault="001174AA" w:rsidP="001174AA">
      <w:pPr>
        <w:pStyle w:val="Lijstalinea"/>
        <w:numPr>
          <w:ilvl w:val="1"/>
          <w:numId w:val="33"/>
        </w:numPr>
        <w:jc w:val="left"/>
      </w:pPr>
      <w:r>
        <w:t>Netwerkverkeer (inspector &gt; network)</w:t>
      </w:r>
    </w:p>
    <w:p w14:paraId="3129DB76" w14:textId="6D4921A9" w:rsidR="001174AA" w:rsidRDefault="001174AA" w:rsidP="001174AA">
      <w:pPr>
        <w:pStyle w:val="Lijstalinea"/>
        <w:numPr>
          <w:ilvl w:val="1"/>
          <w:numId w:val="33"/>
        </w:numPr>
        <w:jc w:val="left"/>
      </w:pPr>
      <w:r>
        <w:t xml:space="preserve">Performantietesten </w:t>
      </w:r>
      <w:hyperlink r:id="rId23" w:history="1">
        <w:r w:rsidRPr="00E3426F">
          <w:rPr>
            <w:rStyle w:val="Hyperlink"/>
          </w:rPr>
          <w:t>https://www.webpagetest.org/</w:t>
        </w:r>
      </w:hyperlink>
    </w:p>
    <w:p w14:paraId="299D2F08" w14:textId="39C5B9CB" w:rsidR="00107046" w:rsidRPr="002A3682" w:rsidRDefault="002A3682" w:rsidP="00107046">
      <w:pPr>
        <w:pStyle w:val="Lijstalinea"/>
        <w:numPr>
          <w:ilvl w:val="0"/>
          <w:numId w:val="33"/>
        </w:numPr>
        <w:jc w:val="left"/>
        <w:rPr>
          <w:lang w:val="en-US"/>
        </w:rPr>
      </w:pPr>
      <w:r w:rsidRPr="002A3682">
        <w:rPr>
          <w:lang w:val="en-US"/>
        </w:rPr>
        <w:t xml:space="preserve">Image optimizer tools e.g. </w:t>
      </w:r>
      <w:hyperlink r:id="rId24" w:history="1">
        <w:r w:rsidR="0042309B" w:rsidRPr="00E13B91">
          <w:rPr>
            <w:rStyle w:val="Hyperlink"/>
            <w:lang w:val="en-US"/>
          </w:rPr>
          <w:t>https://www.fotor.com/photo-editor-app/editor/basic</w:t>
        </w:r>
      </w:hyperlink>
      <w:r w:rsidR="0042309B">
        <w:rPr>
          <w:lang w:val="en-US"/>
        </w:rPr>
        <w:t xml:space="preserve"> </w:t>
      </w:r>
    </w:p>
    <w:tbl>
      <w:tblPr>
        <w:tblStyle w:val="TableGrid-GreyHeader1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276"/>
        <w:gridCol w:w="7796"/>
      </w:tblGrid>
      <w:tr w:rsidR="00155641" w:rsidRPr="00D534DF" w14:paraId="7CB48898" w14:textId="77777777" w:rsidTr="000A7236">
        <w:trPr>
          <w:trHeight w:val="397"/>
        </w:trPr>
        <w:tc>
          <w:tcPr>
            <w:tcW w:w="1276" w:type="dxa"/>
          </w:tcPr>
          <w:p w14:paraId="057E61DB" w14:textId="77777777" w:rsidR="00155641" w:rsidRPr="00EE5643" w:rsidRDefault="00155641" w:rsidP="000A7236">
            <w:pPr>
              <w:jc w:val="center"/>
            </w:pPr>
            <w:r>
              <w:fldChar w:fldCharType="begin"/>
            </w:r>
            <w:r>
              <w:instrText xml:space="preserve"> INCLUDEPICTURE "https://encrypted-tbn0.gstatic.com/images?q=tbn:ANd9GcRjh_66oQTznGU177g7c6HoT-4aq8lW2vlSahVFqKU&amp;s"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E9398A" wp14:editId="61B1D2F4">
                  <wp:extent cx="460228" cy="460228"/>
                  <wp:effectExtent l="0" t="0" r="0" b="0"/>
                  <wp:docPr id="24" name="Afbeelding 24" descr="Laptop Pictogram in Mobiri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aptop Pictogram in Mobiri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319" cy="47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7796" w:type="dxa"/>
            <w:shd w:val="clear" w:color="auto" w:fill="F2F2F2" w:themeFill="background1" w:themeFillShade="F2"/>
          </w:tcPr>
          <w:p w14:paraId="5584DB8A" w14:textId="77777777" w:rsidR="00155641" w:rsidRDefault="00155641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 xml:space="preserve">CV-oefening </w:t>
            </w:r>
            <w:r w:rsidR="00B71918">
              <w:rPr>
                <w:rFonts w:ascii="Calibri" w:eastAsia="Calibri" w:hAnsi="Calibri" w:cs="Arial"/>
                <w:lang w:val="nl-BE" w:eastAsia="en-GB"/>
              </w:rPr>
              <w:t>aanvullen + voorlopige versie online zetten</w:t>
            </w:r>
            <w:r w:rsidR="003F1247">
              <w:rPr>
                <w:rFonts w:ascii="Calibri" w:eastAsia="Calibri" w:hAnsi="Calibri" w:cs="Arial"/>
                <w:lang w:val="nl-BE" w:eastAsia="en-GB"/>
              </w:rPr>
              <w:t xml:space="preserve"> (deadline)</w:t>
            </w:r>
          </w:p>
          <w:p w14:paraId="39D35D71" w14:textId="58D5737A" w:rsidR="003F1247" w:rsidRPr="00EE5643" w:rsidRDefault="003F1247" w:rsidP="000A7236">
            <w:pPr>
              <w:pStyle w:val="Lijstalinea"/>
              <w:numPr>
                <w:ilvl w:val="0"/>
                <w:numId w:val="28"/>
              </w:numPr>
              <w:rPr>
                <w:rFonts w:ascii="Calibri" w:eastAsia="Calibri" w:hAnsi="Calibri" w:cs="Arial"/>
                <w:lang w:val="nl-BE" w:eastAsia="en-GB"/>
              </w:rPr>
            </w:pPr>
            <w:r>
              <w:rPr>
                <w:rFonts w:ascii="Calibri" w:eastAsia="Calibri" w:hAnsi="Calibri" w:cs="Arial"/>
                <w:lang w:val="nl-BE" w:eastAsia="en-GB"/>
              </w:rPr>
              <w:t>Sitespecificatie (deadline)</w:t>
            </w:r>
          </w:p>
        </w:tc>
      </w:tr>
      <w:bookmarkEnd w:id="1"/>
    </w:tbl>
    <w:p w14:paraId="12BD7036" w14:textId="77777777" w:rsidR="001174AA" w:rsidRPr="005177E5" w:rsidRDefault="001174AA" w:rsidP="00A039B0"/>
    <w:sectPr w:rsidR="001174AA" w:rsidRPr="005177E5" w:rsidSect="00790BD1">
      <w:headerReference w:type="default" r:id="rId25"/>
      <w:footerReference w:type="default" r:id="rId26"/>
      <w:headerReference w:type="first" r:id="rId27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5354A" w14:textId="77777777" w:rsidR="0081316E" w:rsidRDefault="0081316E" w:rsidP="00AA2B46">
      <w:r>
        <w:separator/>
      </w:r>
    </w:p>
  </w:endnote>
  <w:endnote w:type="continuationSeparator" w:id="0">
    <w:p w14:paraId="7AF71A9C" w14:textId="77777777" w:rsidR="0081316E" w:rsidRDefault="0081316E" w:rsidP="00AA2B46">
      <w:r>
        <w:continuationSeparator/>
      </w:r>
    </w:p>
  </w:endnote>
  <w:endnote w:type="continuationNotice" w:id="1">
    <w:p w14:paraId="3A8213A9" w14:textId="77777777" w:rsidR="0081316E" w:rsidRDefault="008131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B2AA5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4A0F71D3" w14:textId="77777777" w:rsidTr="004004C5">
      <w:tc>
        <w:tcPr>
          <w:tcW w:w="6663" w:type="dxa"/>
        </w:tcPr>
        <w:p w14:paraId="382FD269" w14:textId="3C81743A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751FD5AA7B08654E8C1EAF363882AF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A43547">
                <w:rPr>
                  <w:color w:val="808080" w:themeColor="background1" w:themeShade="80"/>
                  <w:szCs w:val="22"/>
                </w:rPr>
                <w:t>Week 1 - HTML</w:t>
              </w:r>
            </w:sdtContent>
          </w:sdt>
        </w:p>
      </w:tc>
      <w:tc>
        <w:tcPr>
          <w:tcW w:w="2363" w:type="dxa"/>
        </w:tcPr>
        <w:p w14:paraId="1DA7D126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4D8E8F62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711F735F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8083CA" w14:textId="77777777" w:rsidR="0081316E" w:rsidRDefault="0081316E" w:rsidP="00AA2B46">
      <w:r>
        <w:separator/>
      </w:r>
    </w:p>
  </w:footnote>
  <w:footnote w:type="continuationSeparator" w:id="0">
    <w:p w14:paraId="7E54D251" w14:textId="77777777" w:rsidR="0081316E" w:rsidRDefault="0081316E" w:rsidP="00AA2B46">
      <w:r>
        <w:continuationSeparator/>
      </w:r>
    </w:p>
  </w:footnote>
  <w:footnote w:type="continuationNotice" w:id="1">
    <w:p w14:paraId="2C4F48E9" w14:textId="77777777" w:rsidR="0081316E" w:rsidRDefault="008131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062F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A9D637" wp14:editId="598BE3D4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E12EBD" w14:textId="77777777" w:rsidR="0006608B" w:rsidRDefault="0006608B" w:rsidP="0006608B">
    <w:pPr>
      <w:pStyle w:val="Koptekst"/>
      <w:jc w:val="right"/>
    </w:pPr>
  </w:p>
  <w:p w14:paraId="3ACAF6EB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73A1E6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66B032C6" wp14:editId="1098D250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63426"/>
    <w:multiLevelType w:val="hybridMultilevel"/>
    <w:tmpl w:val="83225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85708"/>
    <w:multiLevelType w:val="hybridMultilevel"/>
    <w:tmpl w:val="0526E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8929C0"/>
    <w:multiLevelType w:val="hybridMultilevel"/>
    <w:tmpl w:val="DF1855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604D3"/>
    <w:multiLevelType w:val="hybridMultilevel"/>
    <w:tmpl w:val="07DA9C42"/>
    <w:lvl w:ilvl="0" w:tplc="90A44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D6779"/>
    <w:multiLevelType w:val="hybridMultilevel"/>
    <w:tmpl w:val="CFF6AC4E"/>
    <w:lvl w:ilvl="0" w:tplc="DD7C89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5189C"/>
    <w:multiLevelType w:val="hybridMultilevel"/>
    <w:tmpl w:val="9056A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A6728B"/>
    <w:multiLevelType w:val="hybridMultilevel"/>
    <w:tmpl w:val="072C7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A2BFB"/>
    <w:multiLevelType w:val="hybridMultilevel"/>
    <w:tmpl w:val="A4FAAC50"/>
    <w:lvl w:ilvl="0" w:tplc="28C43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33B8E"/>
    <w:multiLevelType w:val="hybridMultilevel"/>
    <w:tmpl w:val="072C7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6" w15:restartNumberingAfterBreak="0">
    <w:nsid w:val="5AED0479"/>
    <w:multiLevelType w:val="hybridMultilevel"/>
    <w:tmpl w:val="91DE6024"/>
    <w:lvl w:ilvl="0" w:tplc="104EDD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9" w:hanging="360"/>
      </w:pPr>
    </w:lvl>
    <w:lvl w:ilvl="2" w:tplc="0413001B" w:tentative="1">
      <w:start w:val="1"/>
      <w:numFmt w:val="lowerRoman"/>
      <w:lvlText w:val="%3."/>
      <w:lvlJc w:val="right"/>
      <w:pPr>
        <w:ind w:left="2509" w:hanging="180"/>
      </w:pPr>
    </w:lvl>
    <w:lvl w:ilvl="3" w:tplc="0413000F" w:tentative="1">
      <w:start w:val="1"/>
      <w:numFmt w:val="decimal"/>
      <w:lvlText w:val="%4."/>
      <w:lvlJc w:val="left"/>
      <w:pPr>
        <w:ind w:left="3229" w:hanging="360"/>
      </w:pPr>
    </w:lvl>
    <w:lvl w:ilvl="4" w:tplc="04130019" w:tentative="1">
      <w:start w:val="1"/>
      <w:numFmt w:val="lowerLetter"/>
      <w:lvlText w:val="%5."/>
      <w:lvlJc w:val="left"/>
      <w:pPr>
        <w:ind w:left="3949" w:hanging="360"/>
      </w:pPr>
    </w:lvl>
    <w:lvl w:ilvl="5" w:tplc="0413001B" w:tentative="1">
      <w:start w:val="1"/>
      <w:numFmt w:val="lowerRoman"/>
      <w:lvlText w:val="%6."/>
      <w:lvlJc w:val="right"/>
      <w:pPr>
        <w:ind w:left="4669" w:hanging="180"/>
      </w:pPr>
    </w:lvl>
    <w:lvl w:ilvl="6" w:tplc="0413000F" w:tentative="1">
      <w:start w:val="1"/>
      <w:numFmt w:val="decimal"/>
      <w:lvlText w:val="%7."/>
      <w:lvlJc w:val="left"/>
      <w:pPr>
        <w:ind w:left="5389" w:hanging="360"/>
      </w:pPr>
    </w:lvl>
    <w:lvl w:ilvl="7" w:tplc="04130019" w:tentative="1">
      <w:start w:val="1"/>
      <w:numFmt w:val="lowerLetter"/>
      <w:lvlText w:val="%8."/>
      <w:lvlJc w:val="left"/>
      <w:pPr>
        <w:ind w:left="6109" w:hanging="360"/>
      </w:pPr>
    </w:lvl>
    <w:lvl w:ilvl="8" w:tplc="041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E3CE4"/>
    <w:multiLevelType w:val="hybridMultilevel"/>
    <w:tmpl w:val="866AF79E"/>
    <w:lvl w:ilvl="0" w:tplc="1BEED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003AE4"/>
    <w:multiLevelType w:val="hybridMultilevel"/>
    <w:tmpl w:val="E4EEFDF8"/>
    <w:lvl w:ilvl="0" w:tplc="82EE7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25"/>
  </w:num>
  <w:num w:numId="2" w16cid:durableId="501513098">
    <w:abstractNumId w:val="9"/>
  </w:num>
  <w:num w:numId="3" w16cid:durableId="1038581406">
    <w:abstractNumId w:val="30"/>
  </w:num>
  <w:num w:numId="4" w16cid:durableId="1206141962">
    <w:abstractNumId w:val="32"/>
  </w:num>
  <w:num w:numId="5" w16cid:durableId="1834879536">
    <w:abstractNumId w:val="0"/>
  </w:num>
  <w:num w:numId="6" w16cid:durableId="1228689336">
    <w:abstractNumId w:val="11"/>
  </w:num>
  <w:num w:numId="7" w16cid:durableId="2123114321">
    <w:abstractNumId w:val="28"/>
  </w:num>
  <w:num w:numId="8" w16cid:durableId="1764455760">
    <w:abstractNumId w:val="19"/>
  </w:num>
  <w:num w:numId="9" w16cid:durableId="1135099169">
    <w:abstractNumId w:val="15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6"/>
  </w:num>
  <w:num w:numId="13" w16cid:durableId="1334987067">
    <w:abstractNumId w:val="2"/>
  </w:num>
  <w:num w:numId="14" w16cid:durableId="1420445037">
    <w:abstractNumId w:val="22"/>
  </w:num>
  <w:num w:numId="15" w16cid:durableId="1586961313">
    <w:abstractNumId w:val="14"/>
  </w:num>
  <w:num w:numId="16" w16cid:durableId="771437027">
    <w:abstractNumId w:val="27"/>
  </w:num>
  <w:num w:numId="17" w16cid:durableId="304891409">
    <w:abstractNumId w:val="29"/>
  </w:num>
  <w:num w:numId="18" w16cid:durableId="131749880">
    <w:abstractNumId w:val="21"/>
  </w:num>
  <w:num w:numId="19" w16cid:durableId="649402404">
    <w:abstractNumId w:val="34"/>
  </w:num>
  <w:num w:numId="20" w16cid:durableId="328141542">
    <w:abstractNumId w:val="7"/>
  </w:num>
  <w:num w:numId="21" w16cid:durableId="1954969261">
    <w:abstractNumId w:val="1"/>
  </w:num>
  <w:num w:numId="22" w16cid:durableId="1273245580">
    <w:abstractNumId w:val="20"/>
  </w:num>
  <w:num w:numId="23" w16cid:durableId="716928650">
    <w:abstractNumId w:val="23"/>
  </w:num>
  <w:num w:numId="24" w16cid:durableId="703557730">
    <w:abstractNumId w:val="17"/>
  </w:num>
  <w:num w:numId="25" w16cid:durableId="515000952">
    <w:abstractNumId w:val="18"/>
  </w:num>
  <w:num w:numId="26" w16cid:durableId="1651788518">
    <w:abstractNumId w:val="10"/>
  </w:num>
  <w:num w:numId="27" w16cid:durableId="637759280">
    <w:abstractNumId w:val="33"/>
  </w:num>
  <w:num w:numId="28" w16cid:durableId="265118610">
    <w:abstractNumId w:val="16"/>
  </w:num>
  <w:num w:numId="29" w16cid:durableId="1291980276">
    <w:abstractNumId w:val="13"/>
  </w:num>
  <w:num w:numId="30" w16cid:durableId="990714376">
    <w:abstractNumId w:val="12"/>
  </w:num>
  <w:num w:numId="31" w16cid:durableId="1489591170">
    <w:abstractNumId w:val="5"/>
  </w:num>
  <w:num w:numId="32" w16cid:durableId="1467353401">
    <w:abstractNumId w:val="26"/>
  </w:num>
  <w:num w:numId="33" w16cid:durableId="655839186">
    <w:abstractNumId w:val="8"/>
  </w:num>
  <w:num w:numId="34" w16cid:durableId="2118481225">
    <w:abstractNumId w:val="24"/>
  </w:num>
  <w:num w:numId="35" w16cid:durableId="57748999">
    <w:abstractNumId w:val="3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activeWritingStyle w:appName="MSWord" w:lang="nl-BE" w:vendorID="64" w:dllVersion="0" w:nlCheck="1" w:checkStyle="0"/>
  <w:activeWritingStyle w:appName="MSWord" w:lang="en-US" w:vendorID="64" w:dllVersion="0" w:nlCheck="1" w:checkStyle="0"/>
  <w:activeWritingStyle w:appName="MSWord" w:lang="fr-BE" w:vendorID="64" w:dllVersion="0" w:nlCheck="1" w:checkStyle="0"/>
  <w:activeWritingStyle w:appName="MSWord" w:lang="nl" w:vendorID="64" w:dllVersion="0" w:nlCheck="1" w:checkStyle="0"/>
  <w:activeWritingStyle w:appName="MSWord" w:lang="nl-BE" w:vendorID="1" w:dllVersion="512" w:checkStyle="1"/>
  <w:activeWritingStyle w:appName="MSWord" w:lang="nl-NL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56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0DB1"/>
    <w:rsid w:val="0002141D"/>
    <w:rsid w:val="00023687"/>
    <w:rsid w:val="00023C0A"/>
    <w:rsid w:val="000244DA"/>
    <w:rsid w:val="00024A41"/>
    <w:rsid w:val="00025376"/>
    <w:rsid w:val="00025DC0"/>
    <w:rsid w:val="0002616F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49C8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D13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236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06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2B"/>
    <w:rsid w:val="0010578F"/>
    <w:rsid w:val="00105D02"/>
    <w:rsid w:val="00105EBA"/>
    <w:rsid w:val="00106040"/>
    <w:rsid w:val="00106322"/>
    <w:rsid w:val="00107046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418"/>
    <w:rsid w:val="00115BDF"/>
    <w:rsid w:val="00115F17"/>
    <w:rsid w:val="001160E7"/>
    <w:rsid w:val="001161B3"/>
    <w:rsid w:val="00116742"/>
    <w:rsid w:val="001174AA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CF1"/>
    <w:rsid w:val="00127D51"/>
    <w:rsid w:val="00130098"/>
    <w:rsid w:val="001304EC"/>
    <w:rsid w:val="001310D5"/>
    <w:rsid w:val="00131317"/>
    <w:rsid w:val="00131359"/>
    <w:rsid w:val="00131916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3DE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641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377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5F1E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B53"/>
    <w:rsid w:val="001C2C81"/>
    <w:rsid w:val="001C4D98"/>
    <w:rsid w:val="001C54DC"/>
    <w:rsid w:val="001C5A2C"/>
    <w:rsid w:val="001C6752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2B23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302"/>
    <w:rsid w:val="001F65D5"/>
    <w:rsid w:val="001F6632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443"/>
    <w:rsid w:val="002579D5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0FC"/>
    <w:rsid w:val="00282ACD"/>
    <w:rsid w:val="00283D64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A83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682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116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6D4"/>
    <w:rsid w:val="002C1913"/>
    <w:rsid w:val="002C2581"/>
    <w:rsid w:val="002C51ED"/>
    <w:rsid w:val="002C525F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08B3"/>
    <w:rsid w:val="002E22B6"/>
    <w:rsid w:val="002E2D45"/>
    <w:rsid w:val="002E2E07"/>
    <w:rsid w:val="002E3912"/>
    <w:rsid w:val="002E42D4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5B53"/>
    <w:rsid w:val="002F6246"/>
    <w:rsid w:val="002F6481"/>
    <w:rsid w:val="002F6812"/>
    <w:rsid w:val="002F7207"/>
    <w:rsid w:val="002F772B"/>
    <w:rsid w:val="002F7927"/>
    <w:rsid w:val="002F7AEE"/>
    <w:rsid w:val="002F7B27"/>
    <w:rsid w:val="00300471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A4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321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1A92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38F"/>
    <w:rsid w:val="00394903"/>
    <w:rsid w:val="00394F1E"/>
    <w:rsid w:val="003957CE"/>
    <w:rsid w:val="00395A5D"/>
    <w:rsid w:val="00396085"/>
    <w:rsid w:val="00396305"/>
    <w:rsid w:val="00396472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388"/>
    <w:rsid w:val="003F0A8A"/>
    <w:rsid w:val="003F1247"/>
    <w:rsid w:val="003F1AD3"/>
    <w:rsid w:val="003F1B3B"/>
    <w:rsid w:val="003F293D"/>
    <w:rsid w:val="003F361C"/>
    <w:rsid w:val="003F49E1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9B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21B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1AE"/>
    <w:rsid w:val="00441B80"/>
    <w:rsid w:val="00442055"/>
    <w:rsid w:val="00442700"/>
    <w:rsid w:val="00442F90"/>
    <w:rsid w:val="00443353"/>
    <w:rsid w:val="00443479"/>
    <w:rsid w:val="004434C4"/>
    <w:rsid w:val="004437CE"/>
    <w:rsid w:val="00444BA8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967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B42"/>
    <w:rsid w:val="00476E1B"/>
    <w:rsid w:val="004770F9"/>
    <w:rsid w:val="004770FD"/>
    <w:rsid w:val="00480A2A"/>
    <w:rsid w:val="004822E0"/>
    <w:rsid w:val="004836A3"/>
    <w:rsid w:val="00483F5C"/>
    <w:rsid w:val="00483F76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6D2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5F56"/>
    <w:rsid w:val="004B5F67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396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9DB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7E5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1ABB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E75D5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68ED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743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6243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3E8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6C24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837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7EB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49D8"/>
    <w:rsid w:val="006C5602"/>
    <w:rsid w:val="006C5986"/>
    <w:rsid w:val="006C5A40"/>
    <w:rsid w:val="006C649C"/>
    <w:rsid w:val="006C6828"/>
    <w:rsid w:val="006C7129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BDA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5B6E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0E2A"/>
    <w:rsid w:val="00781D52"/>
    <w:rsid w:val="00781DFB"/>
    <w:rsid w:val="00781ED6"/>
    <w:rsid w:val="007825AF"/>
    <w:rsid w:val="00782DC7"/>
    <w:rsid w:val="007834A5"/>
    <w:rsid w:val="007835FD"/>
    <w:rsid w:val="007839BB"/>
    <w:rsid w:val="00783BC1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874"/>
    <w:rsid w:val="007919AB"/>
    <w:rsid w:val="0079272F"/>
    <w:rsid w:val="00792842"/>
    <w:rsid w:val="00792B1D"/>
    <w:rsid w:val="00792E63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01B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4B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4C97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16E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491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30B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3F1F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1530"/>
    <w:rsid w:val="00893A0C"/>
    <w:rsid w:val="008940E7"/>
    <w:rsid w:val="00894FF8"/>
    <w:rsid w:val="00895CC1"/>
    <w:rsid w:val="00895D78"/>
    <w:rsid w:val="00896415"/>
    <w:rsid w:val="00896683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6C7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341F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0CBC"/>
    <w:rsid w:val="0091224D"/>
    <w:rsid w:val="009124F1"/>
    <w:rsid w:val="009134C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7A8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3D06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4C42"/>
    <w:rsid w:val="009C5C52"/>
    <w:rsid w:val="009C5D65"/>
    <w:rsid w:val="009C6045"/>
    <w:rsid w:val="009C6FF1"/>
    <w:rsid w:val="009C70CB"/>
    <w:rsid w:val="009C71C5"/>
    <w:rsid w:val="009C7B8E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1EC0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6E8A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9B0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8B5"/>
    <w:rsid w:val="00A40A78"/>
    <w:rsid w:val="00A40D01"/>
    <w:rsid w:val="00A40E82"/>
    <w:rsid w:val="00A426C7"/>
    <w:rsid w:val="00A4335E"/>
    <w:rsid w:val="00A433F8"/>
    <w:rsid w:val="00A43547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1FE3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D1B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788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068B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1A"/>
    <w:rsid w:val="00B30876"/>
    <w:rsid w:val="00B312BE"/>
    <w:rsid w:val="00B31866"/>
    <w:rsid w:val="00B3197F"/>
    <w:rsid w:val="00B31AB9"/>
    <w:rsid w:val="00B32008"/>
    <w:rsid w:val="00B32EEB"/>
    <w:rsid w:val="00B3337F"/>
    <w:rsid w:val="00B33922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1E4F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918"/>
    <w:rsid w:val="00B71E3C"/>
    <w:rsid w:val="00B7232A"/>
    <w:rsid w:val="00B7239B"/>
    <w:rsid w:val="00B72824"/>
    <w:rsid w:val="00B72BCC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9D4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4D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033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6A3E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691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04D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1EF1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3B06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B7CAA"/>
    <w:rsid w:val="00CC0594"/>
    <w:rsid w:val="00CC12EB"/>
    <w:rsid w:val="00CC1441"/>
    <w:rsid w:val="00CC1B63"/>
    <w:rsid w:val="00CC1FA8"/>
    <w:rsid w:val="00CC2278"/>
    <w:rsid w:val="00CC235A"/>
    <w:rsid w:val="00CC25D3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B09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05"/>
    <w:rsid w:val="00D34355"/>
    <w:rsid w:val="00D347F7"/>
    <w:rsid w:val="00D3550F"/>
    <w:rsid w:val="00D35D0A"/>
    <w:rsid w:val="00D36434"/>
    <w:rsid w:val="00D369AF"/>
    <w:rsid w:val="00D36F73"/>
    <w:rsid w:val="00D373AB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5C28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2E3B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1E97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A32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BD9"/>
    <w:rsid w:val="00E00C82"/>
    <w:rsid w:val="00E00DF4"/>
    <w:rsid w:val="00E00F32"/>
    <w:rsid w:val="00E00FB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08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2A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375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643"/>
    <w:rsid w:val="00EE5831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13D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127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C7EC3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5A7A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42AF26"/>
  <w15:docId w15:val="{E1462C36-193A-2449-B2E7-F9BFC1CDC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C2B53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frontend.webontwerp.ucll.be/HTML_markup/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frontend.webontwerp.ucll.be/HTML_markup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fotor.com/photo-editor-app/editor/basic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html5.validator.nu/" TargetMode="External"/><Relationship Id="rId23" Type="http://schemas.openxmlformats.org/officeDocument/2006/relationships/hyperlink" Target="https://www.webpagetest.org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://frontend.webontwerp.ucll.be/HTML_marku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mozilla.org/en-US/docs/Web/HTML/Element" TargetMode="External"/><Relationship Id="rId22" Type="http://schemas.openxmlformats.org/officeDocument/2006/relationships/hyperlink" Target="http://frontend.webontwerp.ucll.be/HTML_afbeeldingen/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eetje/Library/Group%20Containers/UBF8T346G9.Office/User%20Content.localized/Templates.localized/FE-lesvoorbereiding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577724C3D93C440801CC42ADB544ED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9018B15-CBB8-ED48-BCE7-53337C317DEB}"/>
      </w:docPartPr>
      <w:docPartBody>
        <w:p w:rsidR="00381A09" w:rsidRDefault="001D29A7">
          <w:pPr>
            <w:pStyle w:val="8577724C3D93C440801CC42ADB544ED4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BD568D413AB1744CA4AA82EB2BF06F3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A269C55-72A0-844F-8579-5712522756F8}"/>
      </w:docPartPr>
      <w:docPartBody>
        <w:p w:rsidR="00381A09" w:rsidRDefault="001D29A7">
          <w:pPr>
            <w:pStyle w:val="BD568D413AB1744CA4AA82EB2BF06F3A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751FD5AA7B08654E8C1EAF363882AF0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D4A2E6-4C79-7148-A539-5FA35B905410}"/>
      </w:docPartPr>
      <w:docPartBody>
        <w:p w:rsidR="00381A09" w:rsidRDefault="001D29A7">
          <w:pPr>
            <w:pStyle w:val="751FD5AA7B08654E8C1EAF363882AF08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09"/>
    <w:rsid w:val="00020DB1"/>
    <w:rsid w:val="001D29A7"/>
    <w:rsid w:val="00381A09"/>
    <w:rsid w:val="004E3381"/>
    <w:rsid w:val="0057312A"/>
    <w:rsid w:val="009215A0"/>
    <w:rsid w:val="00C4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577724C3D93C440801CC42ADB544ED4">
    <w:name w:val="8577724C3D93C440801CC42ADB544ED4"/>
  </w:style>
  <w:style w:type="paragraph" w:customStyle="1" w:styleId="BD568D413AB1744CA4AA82EB2BF06F3A">
    <w:name w:val="BD568D413AB1744CA4AA82EB2BF06F3A"/>
  </w:style>
  <w:style w:type="paragraph" w:customStyle="1" w:styleId="751FD5AA7B08654E8C1EAF363882AF08">
    <w:name w:val="751FD5AA7B08654E8C1EAF363882A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28F89ED368E4DBFC8AA0FC748ABE3" ma:contentTypeVersion="9" ma:contentTypeDescription="Create a new document." ma:contentTypeScope="" ma:versionID="de132179e91a1efc826b33bc16554ed6">
  <xsd:schema xmlns:xsd="http://www.w3.org/2001/XMLSchema" xmlns:xs="http://www.w3.org/2001/XMLSchema" xmlns:p="http://schemas.microsoft.com/office/2006/metadata/properties" xmlns:ns2="2c055f06-73dc-4de9-8b74-c56f59c49b67" targetNamespace="http://schemas.microsoft.com/office/2006/metadata/properties" ma:root="true" ma:fieldsID="7676a75037aed07061e69a78f4e9f1cb" ns2:_="">
    <xsd:import namespace="2c055f06-73dc-4de9-8b74-c56f59c49b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55f06-73dc-4de9-8b74-c56f59c49b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651C31-3003-465A-80F1-F1CC09B0E2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055f06-73dc-4de9-8b74-c56f59c49b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FE-lesvoorbereiding_2.dotx</Template>
  <TotalTime>47</TotalTime>
  <Pages>5</Pages>
  <Words>856</Words>
  <Characters>4711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 1</vt:lpstr>
      <vt:lpstr>&lt;Document titel via document eigenschappen&gt;</vt:lpstr>
    </vt:vector>
  </TitlesOfParts>
  <Manager/>
  <Company>UCLL</Company>
  <LinksUpToDate>false</LinksUpToDate>
  <CharactersWithSpaces>5556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HTML</dc:title>
  <dc:subject>Front End Basis</dc:subject>
  <dc:creator>Greetje Jongen</dc:creator>
  <cp:keywords/>
  <dc:description/>
  <cp:lastModifiedBy>Greetje Jongen</cp:lastModifiedBy>
  <cp:revision>59</cp:revision>
  <cp:lastPrinted>2021-06-27T22:02:00Z</cp:lastPrinted>
  <dcterms:created xsi:type="dcterms:W3CDTF">2022-09-19T22:11:00Z</dcterms:created>
  <dcterms:modified xsi:type="dcterms:W3CDTF">2025-09-08T07:59:00Z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0x010100AE328F89ED368E4DBFC8AA0FC748ABE3</vt:lpwstr>
  </property>
</Properties>
</file>